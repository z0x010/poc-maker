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0CE61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  <w:bookmarkStart w:id="0" w:name="_Toc311644202"/>
    </w:p>
    <w:p w14:paraId="7D6A2B49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tbl>
      <w:tblPr>
        <w:tblStyle w:val="a5"/>
        <w:tblW w:w="0" w:type="auto"/>
        <w:tblInd w:w="521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560"/>
        <w:gridCol w:w="1596"/>
      </w:tblGrid>
      <w:tr w:rsidR="00C36CE3" w:rsidRPr="00BE60CD" w14:paraId="6280137F" w14:textId="77777777" w:rsidTr="009D4AB6">
        <w:tc>
          <w:tcPr>
            <w:tcW w:w="1560" w:type="dxa"/>
          </w:tcPr>
          <w:p w14:paraId="6D0B9DBB" w14:textId="77777777" w:rsidR="00C36CE3" w:rsidRPr="00BE60CD" w:rsidRDefault="00C36CE3" w:rsidP="009D4AB6">
            <w:pPr>
              <w:pStyle w:val="KS"/>
              <w:jc w:val="center"/>
              <w:rPr>
                <w:rFonts w:ascii="Adobe 黑体 Std R" w:eastAsia="Adobe 黑体 Std R" w:hAnsi="Adobe 黑体 Std R"/>
                <w:color w:val="FF0000"/>
                <w:sz w:val="24"/>
                <w:szCs w:val="24"/>
              </w:rPr>
            </w:pPr>
            <w:r w:rsidRPr="00BE60CD">
              <w:rPr>
                <w:rFonts w:ascii="Adobe 黑体 Std R" w:eastAsia="Adobe 黑体 Std R" w:hAnsi="Adobe 黑体 Std R" w:hint="eastAsia"/>
                <w:color w:val="FF0000"/>
                <w:sz w:val="24"/>
                <w:szCs w:val="24"/>
              </w:rPr>
              <w:t>密级</w:t>
            </w:r>
          </w:p>
        </w:tc>
        <w:tc>
          <w:tcPr>
            <w:tcW w:w="1596" w:type="dxa"/>
          </w:tcPr>
          <w:p w14:paraId="71AF05D8" w14:textId="77777777" w:rsidR="00C36CE3" w:rsidRPr="00BE60CD" w:rsidRDefault="00C36CE3" w:rsidP="009D4AB6">
            <w:pPr>
              <w:pStyle w:val="KS"/>
              <w:jc w:val="center"/>
              <w:rPr>
                <w:rFonts w:ascii="Adobe 黑体 Std R" w:eastAsia="Adobe 黑体 Std R" w:hAnsi="Adobe 黑体 Std R"/>
                <w:color w:val="FF0000"/>
                <w:sz w:val="24"/>
                <w:szCs w:val="24"/>
              </w:rPr>
            </w:pPr>
            <w:r w:rsidRPr="00BE60CD">
              <w:rPr>
                <w:rFonts w:ascii="Adobe 黑体 Std R" w:eastAsia="Adobe 黑体 Std R" w:hAnsi="Adobe 黑体 Std R" w:hint="eastAsia"/>
                <w:color w:val="FF0000"/>
                <w:sz w:val="24"/>
                <w:szCs w:val="24"/>
              </w:rPr>
              <w:t>内部</w:t>
            </w:r>
          </w:p>
        </w:tc>
      </w:tr>
    </w:tbl>
    <w:p w14:paraId="6678DBDB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45974FE7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58E1279C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50B96B94" w14:textId="77777777" w:rsidR="00FD1106" w:rsidRPr="00C61359" w:rsidRDefault="00030926" w:rsidP="0043676C">
      <w:pPr>
        <w:pBdr>
          <w:bottom w:val="single" w:sz="36" w:space="1" w:color="548DD4" w:themeColor="text2" w:themeTint="99"/>
        </w:pBdr>
        <w:spacing w:before="120"/>
        <w:jc w:val="center"/>
        <w:rPr>
          <w:rFonts w:ascii="Adobe 黑体 Std R" w:eastAsia="Adobe 黑体 Std R" w:hAnsi="Adobe 黑体 Std R"/>
          <w:b/>
          <w:color w:val="000000" w:themeColor="text1"/>
          <w:sz w:val="36"/>
          <w:szCs w:val="36"/>
        </w:rPr>
      </w:pPr>
      <w:r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 xml:space="preserve"> </w:t>
      </w:r>
      <w:r w:rsidR="0043676C" w:rsidRPr="002177C9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>appname</w:t>
      </w:r>
      <w:r w:rsidR="00C61359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 xml:space="preserve">  </w:t>
      </w:r>
      <w:r w:rsidR="00C61359" w:rsidRPr="00C61359">
        <w:rPr>
          <w:rStyle w:val="10"/>
          <w:rFonts w:ascii="Adobe 黑体 Std R" w:eastAsia="Adobe 黑体 Std R" w:hAnsi="Adobe 黑体 Std R" w:hint="eastAsia"/>
          <w:szCs w:val="36"/>
        </w:rPr>
        <w:t>appversion</w:t>
      </w:r>
    </w:p>
    <w:p w14:paraId="7460F9C9" w14:textId="77777777" w:rsidR="0043676C" w:rsidRPr="00BE60CD" w:rsidRDefault="0043676C" w:rsidP="0043676C">
      <w:pPr>
        <w:pBdr>
          <w:bottom w:val="single" w:sz="36" w:space="1" w:color="548DD4" w:themeColor="text2" w:themeTint="99"/>
        </w:pBdr>
        <w:spacing w:before="120"/>
        <w:jc w:val="center"/>
        <w:rPr>
          <w:rFonts w:ascii="Adobe 黑体 Std R" w:eastAsia="Adobe 黑体 Std R" w:hAnsi="Adobe 黑体 Std R"/>
          <w:b/>
          <w:color w:val="000000" w:themeColor="text1"/>
          <w:sz w:val="36"/>
          <w:szCs w:val="36"/>
        </w:rPr>
      </w:pPr>
      <w:r w:rsidRPr="00BE60CD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>vulpath</w:t>
      </w:r>
    </w:p>
    <w:p w14:paraId="475B78DF" w14:textId="77777777" w:rsidR="001B7F2A" w:rsidRPr="00BE60CD" w:rsidRDefault="0043676C" w:rsidP="0043676C">
      <w:pPr>
        <w:pBdr>
          <w:bottom w:val="single" w:sz="36" w:space="1" w:color="548DD4" w:themeColor="text2" w:themeTint="99"/>
        </w:pBdr>
        <w:spacing w:before="120"/>
        <w:jc w:val="center"/>
        <w:rPr>
          <w:rFonts w:ascii="Adobe 黑体 Std R" w:eastAsia="Adobe 黑体 Std R" w:hAnsi="Adobe 黑体 Std R"/>
          <w:b/>
          <w:color w:val="000000" w:themeColor="text1"/>
          <w:sz w:val="36"/>
          <w:szCs w:val="36"/>
        </w:rPr>
      </w:pPr>
      <w:r w:rsidRPr="00BE60CD">
        <w:rPr>
          <w:rFonts w:ascii="Adobe 黑体 Std R" w:eastAsia="Adobe 黑体 Std R" w:hAnsi="Adobe 黑体 Std R" w:hint="eastAsia"/>
          <w:b/>
          <w:color w:val="000000" w:themeColor="text1"/>
          <w:sz w:val="36"/>
          <w:szCs w:val="36"/>
        </w:rPr>
        <w:t>vultype</w:t>
      </w:r>
    </w:p>
    <w:p w14:paraId="1B38EFBC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7251C846" w14:textId="77777777" w:rsidR="001B7F2A" w:rsidRPr="00BE60CD" w:rsidRDefault="001B7F2A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467D227C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49A0CF08" w14:textId="77777777" w:rsidR="00C36CE3" w:rsidRDefault="00C36CE3" w:rsidP="00C36CE3">
      <w:pPr>
        <w:spacing w:before="120"/>
        <w:ind w:firstLine="480"/>
        <w:rPr>
          <w:rFonts w:ascii="Adobe 黑体 Std R" w:eastAsia="Adobe 黑体 Std R" w:hAnsi="Adobe 黑体 Std R" w:hint="eastAsia"/>
        </w:rPr>
      </w:pPr>
    </w:p>
    <w:p w14:paraId="39333388" w14:textId="77777777" w:rsidR="00A445D0" w:rsidRPr="00BE60CD" w:rsidRDefault="00A445D0" w:rsidP="00C36CE3">
      <w:pPr>
        <w:spacing w:before="120"/>
        <w:ind w:firstLine="480"/>
        <w:rPr>
          <w:rFonts w:ascii="Adobe 黑体 Std R" w:eastAsia="Adobe 黑体 Std R" w:hAnsi="Adobe 黑体 Std R" w:hint="eastAsia"/>
        </w:rPr>
      </w:pPr>
      <w:bookmarkStart w:id="1" w:name="_GoBack"/>
      <w:bookmarkEnd w:id="1"/>
    </w:p>
    <w:p w14:paraId="7C4CC923" w14:textId="77777777" w:rsidR="00C36CE3" w:rsidRPr="00BE60CD" w:rsidRDefault="00C36CE3" w:rsidP="00C36CE3">
      <w:pPr>
        <w:spacing w:before="120"/>
        <w:jc w:val="center"/>
        <w:rPr>
          <w:rFonts w:ascii="Adobe 黑体 Std R" w:eastAsia="Adobe 黑体 Std R" w:hAnsi="Adobe 黑体 Std R"/>
        </w:rPr>
      </w:pPr>
      <w:r w:rsidRPr="00BE60CD">
        <w:rPr>
          <w:rFonts w:ascii="Adobe 黑体 Std R" w:eastAsia="Adobe 黑体 Std R" w:hAnsi="Adobe 黑体 Std R"/>
          <w:noProof/>
        </w:rPr>
        <w:drawing>
          <wp:inline distT="0" distB="0" distL="0" distR="0" wp14:anchorId="5707895D" wp14:editId="572D9345">
            <wp:extent cx="2441058" cy="1809750"/>
            <wp:effectExtent l="0" t="0" r="0" b="0"/>
            <wp:docPr id="4" name="图片 4" descr="C:\Users\白河·愁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白河·愁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058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30AA" w14:textId="77777777" w:rsidR="00C36CE3" w:rsidRPr="00BE60CD" w:rsidRDefault="00C36CE3" w:rsidP="00C36CE3">
      <w:pPr>
        <w:spacing w:before="120"/>
        <w:ind w:firstLine="480"/>
        <w:rPr>
          <w:rFonts w:ascii="Adobe 黑体 Std R" w:eastAsia="Adobe 黑体 Std R" w:hAnsi="Adobe 黑体 Std R"/>
        </w:rPr>
      </w:pPr>
    </w:p>
    <w:p w14:paraId="62D0A16E" w14:textId="77777777" w:rsidR="00C36CE3" w:rsidRDefault="00C36CE3" w:rsidP="00C36CE3">
      <w:pPr>
        <w:spacing w:before="120"/>
        <w:jc w:val="center"/>
        <w:rPr>
          <w:rFonts w:ascii="Adobe 黑体 Std R" w:eastAsia="Adobe 黑体 Std R" w:hAnsi="Adobe 黑体 Std R" w:hint="eastAsia"/>
          <w:sz w:val="32"/>
          <w:szCs w:val="32"/>
        </w:rPr>
      </w:pPr>
      <w:r w:rsidRPr="00BE60CD">
        <w:rPr>
          <w:rFonts w:ascii="Adobe 黑体 Std R" w:eastAsia="Adobe 黑体 Std R" w:hAnsi="Adobe 黑体 Std R" w:hint="eastAsia"/>
          <w:sz w:val="32"/>
          <w:szCs w:val="32"/>
        </w:rPr>
        <w:t>北京知道创宇信息技术有限公司</w:t>
      </w:r>
    </w:p>
    <w:p w14:paraId="78CDD139" w14:textId="77777777" w:rsidR="00A445D0" w:rsidRDefault="00A445D0" w:rsidP="00C36CE3">
      <w:pPr>
        <w:spacing w:before="120"/>
        <w:jc w:val="center"/>
        <w:rPr>
          <w:rFonts w:ascii="Adobe 黑体 Std R" w:eastAsia="Adobe 黑体 Std R" w:hAnsi="Adobe 黑体 Std R" w:hint="eastAsia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pocdate</w:t>
      </w:r>
    </w:p>
    <w:p w14:paraId="0AE076DD" w14:textId="77777777" w:rsidR="00A445D0" w:rsidRPr="00BE60CD" w:rsidRDefault="00A445D0" w:rsidP="00C36CE3">
      <w:pPr>
        <w:spacing w:before="120"/>
        <w:jc w:val="center"/>
        <w:rPr>
          <w:rFonts w:ascii="Adobe 黑体 Std R" w:eastAsia="Adobe 黑体 Std R" w:hAnsi="Adobe 黑体 Std R"/>
          <w:sz w:val="32"/>
          <w:szCs w:val="32"/>
        </w:rPr>
      </w:pPr>
    </w:p>
    <w:sdt>
      <w:sdtPr>
        <w:rPr>
          <w:rFonts w:ascii="Adobe 黑体 Std R" w:eastAsia="Adobe 黑体 Std R" w:hAnsi="Adobe 黑体 Std R"/>
          <w:bCs w:val="0"/>
          <w:color w:val="auto"/>
          <w:kern w:val="2"/>
          <w:sz w:val="24"/>
          <w:szCs w:val="22"/>
          <w:lang w:val="en-US"/>
        </w:rPr>
        <w:id w:val="326794474"/>
        <w:docPartObj>
          <w:docPartGallery w:val="Table of Contents"/>
          <w:docPartUnique/>
        </w:docPartObj>
      </w:sdtPr>
      <w:sdtEndPr>
        <w:rPr>
          <w:b/>
          <w:lang w:val="zh-CN"/>
        </w:rPr>
      </w:sdtEndPr>
      <w:sdtContent>
        <w:p w14:paraId="603CB933" w14:textId="77777777" w:rsidR="00717424" w:rsidRPr="00BE60CD" w:rsidRDefault="00717424" w:rsidP="00717424">
          <w:pPr>
            <w:pStyle w:val="TOC"/>
            <w:spacing w:before="156" w:after="156"/>
            <w:ind w:firstLine="480"/>
            <w:rPr>
              <w:rFonts w:ascii="Adobe 黑体 Std R" w:eastAsia="Adobe 黑体 Std R" w:hAnsi="Adobe 黑体 Std R"/>
            </w:rPr>
          </w:pPr>
          <w:r w:rsidRPr="00BE60CD">
            <w:rPr>
              <w:rFonts w:ascii="Adobe 黑体 Std R" w:eastAsia="Adobe 黑体 Std R" w:hAnsi="Adobe 黑体 Std R"/>
            </w:rPr>
            <w:t>目录</w:t>
          </w:r>
        </w:p>
        <w:p w14:paraId="1499CD38" w14:textId="77777777" w:rsidR="000907D4" w:rsidRPr="00BE60CD" w:rsidRDefault="00717424" w:rsidP="000907D4">
          <w:pPr>
            <w:pStyle w:val="11"/>
            <w:rPr>
              <w:rFonts w:ascii="Adobe 黑体 Std R" w:eastAsia="Adobe 黑体 Std R" w:hAnsi="Adobe 黑体 Std R" w:cstheme="minorBidi"/>
              <w:b w:val="0"/>
              <w:sz w:val="21"/>
            </w:rPr>
          </w:pPr>
          <w:r w:rsidRPr="00BE60CD">
            <w:rPr>
              <w:rFonts w:ascii="Adobe 黑体 Std R" w:eastAsia="Adobe 黑体 Std R" w:hAnsi="Adobe 黑体 Std R"/>
              <w:b w:val="0"/>
              <w:caps/>
              <w:sz w:val="20"/>
              <w:szCs w:val="20"/>
            </w:rPr>
            <w:fldChar w:fldCharType="begin"/>
          </w:r>
          <w:r w:rsidRPr="00BE60CD">
            <w:rPr>
              <w:rFonts w:ascii="Adobe 黑体 Std R" w:eastAsia="Adobe 黑体 Std R" w:hAnsi="Adobe 黑体 Std R"/>
            </w:rPr>
            <w:instrText xml:space="preserve"> TOC \o "1-3" \h \z \u </w:instrText>
          </w:r>
          <w:r w:rsidRPr="00BE60CD">
            <w:rPr>
              <w:rFonts w:ascii="Adobe 黑体 Std R" w:eastAsia="Adobe 黑体 Std R" w:hAnsi="Adobe 黑体 Std R"/>
              <w:b w:val="0"/>
              <w:caps/>
              <w:sz w:val="20"/>
              <w:szCs w:val="20"/>
            </w:rPr>
            <w:fldChar w:fldCharType="separate"/>
          </w:r>
          <w:hyperlink w:anchor="_Toc322814571" w:history="1">
            <w:r w:rsidR="000907D4" w:rsidRPr="00BE60CD">
              <w:rPr>
                <w:rStyle w:val="af0"/>
                <w:rFonts w:ascii="Adobe 黑体 Std R" w:eastAsia="Adobe 黑体 Std R" w:hAnsi="Adobe 黑体 Std R"/>
              </w:rPr>
              <w:t>1.</w:t>
            </w:r>
            <w:r w:rsidR="000907D4" w:rsidRPr="00BE60CD">
              <w:rPr>
                <w:rFonts w:ascii="Adobe 黑体 Std R" w:eastAsia="Adobe 黑体 Std R" w:hAnsi="Adobe 黑体 Std R" w:cstheme="minorBidi"/>
                <w:b w:val="0"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</w:rPr>
              <w:t>漏洞介绍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instrText xml:space="preserve"> PAGEREF _Toc322814571 \h </w:instrTex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end"/>
            </w:r>
          </w:hyperlink>
        </w:p>
        <w:p w14:paraId="6B62A233" w14:textId="77777777" w:rsidR="000907D4" w:rsidRPr="00BE60CD" w:rsidRDefault="00A445D0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2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1.1.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漏洞说明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_Toc322814572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41F57BF5" w14:textId="77777777" w:rsidR="000907D4" w:rsidRPr="00BE60CD" w:rsidRDefault="00A445D0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3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1.2.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漏洞分析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_Toc322814573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01A1428B" w14:textId="77777777" w:rsidR="000907D4" w:rsidRPr="00BE60CD" w:rsidRDefault="00A445D0">
          <w:pPr>
            <w:pStyle w:val="11"/>
            <w:rPr>
              <w:rFonts w:ascii="Adobe 黑体 Std R" w:eastAsia="Adobe 黑体 Std R" w:hAnsi="Adobe 黑体 Std R" w:cstheme="minorBidi"/>
              <w:b w:val="0"/>
              <w:sz w:val="21"/>
            </w:rPr>
          </w:pPr>
          <w:hyperlink w:anchor="_Toc322814574" w:history="1">
            <w:r w:rsidR="000907D4" w:rsidRPr="00BE60CD">
              <w:rPr>
                <w:rStyle w:val="af0"/>
                <w:rFonts w:ascii="Adobe 黑体 Std R" w:eastAsia="Adobe 黑体 Std R" w:hAnsi="Adobe 黑体 Std R"/>
              </w:rPr>
              <w:t>2.</w:t>
            </w:r>
            <w:r w:rsidR="000907D4" w:rsidRPr="00BE60CD">
              <w:rPr>
                <w:rFonts w:ascii="Adobe 黑体 Std R" w:eastAsia="Adobe 黑体 Std R" w:hAnsi="Adobe 黑体 Std R" w:cstheme="minorBidi"/>
                <w:b w:val="0"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</w:rPr>
              <w:t>漏洞环境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instrText xml:space="preserve"> PAGEREF _Toc322814574 \h </w:instrTex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end"/>
            </w:r>
          </w:hyperlink>
        </w:p>
        <w:p w14:paraId="22828E7D" w14:textId="77777777" w:rsidR="000907D4" w:rsidRPr="00BE60CD" w:rsidRDefault="00A445D0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5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2.1.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系统环境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_Toc322814575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05A10989" w14:textId="77777777" w:rsidR="000907D4" w:rsidRPr="00BE60CD" w:rsidRDefault="00A445D0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6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2.2.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容器相关信息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_Toc322814576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0DF78DA0" w14:textId="77777777" w:rsidR="000907D4" w:rsidRPr="00BE60CD" w:rsidRDefault="00A445D0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7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2.3.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应用及插件信息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_Toc322814577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3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6D00DB79" w14:textId="77777777" w:rsidR="000907D4" w:rsidRPr="00BE60CD" w:rsidRDefault="00A445D0">
          <w:pPr>
            <w:pStyle w:val="11"/>
            <w:rPr>
              <w:rFonts w:ascii="Adobe 黑体 Std R" w:eastAsia="Adobe 黑体 Std R" w:hAnsi="Adobe 黑体 Std R" w:cstheme="minorBidi"/>
              <w:b w:val="0"/>
              <w:sz w:val="21"/>
            </w:rPr>
          </w:pPr>
          <w:hyperlink w:anchor="_Toc322814578" w:history="1">
            <w:r w:rsidR="000907D4" w:rsidRPr="00BE60CD">
              <w:rPr>
                <w:rStyle w:val="af0"/>
                <w:rFonts w:ascii="Adobe 黑体 Std R" w:eastAsia="Adobe 黑体 Std R" w:hAnsi="Adobe 黑体 Std R"/>
              </w:rPr>
              <w:t>3.</w:t>
            </w:r>
            <w:r w:rsidR="000907D4" w:rsidRPr="00BE60CD">
              <w:rPr>
                <w:rFonts w:ascii="Adobe 黑体 Std R" w:eastAsia="Adobe 黑体 Std R" w:hAnsi="Adobe 黑体 Std R" w:cstheme="minorBidi"/>
                <w:b w:val="0"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</w:rPr>
              <w:t>漏洞利用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instrText xml:space="preserve"> PAGEREF _Toc322814578 \h </w:instrTex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webHidden/>
              </w:rPr>
              <w:t>4</w:t>
            </w:r>
            <w:r w:rsidR="000907D4" w:rsidRPr="00BE60CD">
              <w:rPr>
                <w:rFonts w:ascii="Adobe 黑体 Std R" w:eastAsia="Adobe 黑体 Std R" w:hAnsi="Adobe 黑体 Std R"/>
                <w:webHidden/>
              </w:rPr>
              <w:fldChar w:fldCharType="end"/>
            </w:r>
          </w:hyperlink>
        </w:p>
        <w:p w14:paraId="54F096D2" w14:textId="77777777" w:rsidR="000907D4" w:rsidRPr="00BE60CD" w:rsidRDefault="00A445D0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79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3.1.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使用工具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_Toc322814579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4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2CD6E110" w14:textId="77777777" w:rsidR="000907D4" w:rsidRPr="00BE60CD" w:rsidRDefault="00A445D0">
          <w:pPr>
            <w:pStyle w:val="21"/>
            <w:tabs>
              <w:tab w:val="left" w:pos="630"/>
              <w:tab w:val="right" w:leader="dot" w:pos="8296"/>
            </w:tabs>
            <w:rPr>
              <w:rFonts w:ascii="Adobe 黑体 Std R" w:eastAsia="Adobe 黑体 Std R" w:hAnsi="Adobe 黑体 Std R" w:cstheme="minorBidi"/>
              <w:noProof/>
              <w:sz w:val="21"/>
            </w:rPr>
          </w:pPr>
          <w:hyperlink w:anchor="_Toc322814580" w:history="1">
            <w:r w:rsidR="000907D4" w:rsidRPr="00BE60CD">
              <w:rPr>
                <w:rStyle w:val="af0"/>
                <w:rFonts w:ascii="Adobe 黑体 Std R" w:eastAsia="Adobe 黑体 Std R" w:hAnsi="Adobe 黑体 Std R"/>
                <w:noProof/>
              </w:rPr>
              <w:t>3.2.</w:t>
            </w:r>
            <w:r w:rsidR="000907D4" w:rsidRPr="00BE60CD">
              <w:rPr>
                <w:rFonts w:ascii="Adobe 黑体 Std R" w:eastAsia="Adobe 黑体 Std R" w:hAnsi="Adobe 黑体 Std R" w:cstheme="minorBidi"/>
                <w:noProof/>
                <w:sz w:val="21"/>
              </w:rPr>
              <w:tab/>
            </w:r>
            <w:r w:rsidR="000907D4" w:rsidRPr="00BE60CD">
              <w:rPr>
                <w:rStyle w:val="af0"/>
                <w:rFonts w:ascii="Adobe 黑体 Std R" w:eastAsia="Adobe 黑体 Std R" w:hAnsi="Adobe 黑体 Std R" w:hint="eastAsia"/>
                <w:noProof/>
              </w:rPr>
              <w:t>漏洞利用过程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tab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begin"/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instrText xml:space="preserve"> PAGEREF _Toc322814580 \h </w:instrTex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separate"/>
            </w:r>
            <w:r w:rsidR="00991418" w:rsidRPr="00BE60CD">
              <w:rPr>
                <w:rFonts w:ascii="Adobe 黑体 Std R" w:eastAsia="Adobe 黑体 Std R" w:hAnsi="Adobe 黑体 Std R"/>
                <w:noProof/>
                <w:webHidden/>
              </w:rPr>
              <w:t>4</w:t>
            </w:r>
            <w:r w:rsidR="000907D4" w:rsidRPr="00BE60CD">
              <w:rPr>
                <w:rFonts w:ascii="Adobe 黑体 Std R" w:eastAsia="Adobe 黑体 Std R" w:hAnsi="Adobe 黑体 Std R"/>
                <w:noProof/>
                <w:webHidden/>
              </w:rPr>
              <w:fldChar w:fldCharType="end"/>
            </w:r>
          </w:hyperlink>
        </w:p>
        <w:p w14:paraId="4A84F66F" w14:textId="77777777" w:rsidR="00717424" w:rsidRPr="00BE60CD" w:rsidRDefault="00717424" w:rsidP="00717424">
          <w:pPr>
            <w:spacing w:before="156" w:after="156"/>
            <w:ind w:firstLine="482"/>
            <w:rPr>
              <w:rFonts w:ascii="Adobe 黑体 Std R" w:eastAsia="Adobe 黑体 Std R" w:hAnsi="Adobe 黑体 Std R"/>
              <w:b/>
              <w:lang w:val="zh-CN"/>
            </w:rPr>
          </w:pPr>
          <w:r w:rsidRPr="00BE60CD">
            <w:rPr>
              <w:rFonts w:ascii="Adobe 黑体 Std R" w:eastAsia="Adobe 黑体 Std R" w:hAnsi="Adobe 黑体 Std R"/>
              <w:b/>
              <w:bCs/>
              <w:lang w:val="zh-CN"/>
            </w:rPr>
            <w:fldChar w:fldCharType="end"/>
          </w:r>
        </w:p>
      </w:sdtContent>
    </w:sdt>
    <w:bookmarkEnd w:id="0" w:displacedByCustomXml="prev"/>
    <w:bookmarkStart w:id="2" w:name="_Toc313967350" w:displacedByCustomXml="prev"/>
    <w:bookmarkStart w:id="3" w:name="_Toc311644203" w:displacedByCustomXml="prev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608"/>
        <w:gridCol w:w="1504"/>
        <w:gridCol w:w="5410"/>
      </w:tblGrid>
      <w:tr w:rsidR="00717424" w:rsidRPr="00BE60CD" w14:paraId="62C7F069" w14:textId="77777777" w:rsidTr="005D247B">
        <w:trPr>
          <w:trHeight w:val="288"/>
        </w:trPr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EECF12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作者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98AE213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时间</w:t>
            </w: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00FA209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描述</w:t>
            </w:r>
          </w:p>
        </w:tc>
      </w:tr>
      <w:tr w:rsidR="00717424" w:rsidRPr="00BE60CD" w14:paraId="29CB104F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B5ECE61" w14:textId="77777777" w:rsidR="00717424" w:rsidRPr="00BE60CD" w:rsidRDefault="0043676C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myname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2017BB" w14:textId="77777777" w:rsidR="00717424" w:rsidRPr="00BE60CD" w:rsidRDefault="0043676C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docdate</w:t>
            </w: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D3B5F7D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编写此文档</w:t>
            </w:r>
          </w:p>
        </w:tc>
      </w:tr>
      <w:tr w:rsidR="00717424" w:rsidRPr="00BE60CD" w14:paraId="5F4E8DB4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E3D6EA1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5C9FEB7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13D7F6E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7A02C16A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39F1E36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A56E611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  <w:tc>
          <w:tcPr>
            <w:tcW w:w="59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2C4FBF6" w14:textId="77777777" w:rsidR="00717424" w:rsidRPr="00BE60CD" w:rsidRDefault="00717424" w:rsidP="00B6679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56C2F06C" w14:textId="77777777" w:rsidR="00717424" w:rsidRPr="00BE60CD" w:rsidRDefault="00717424" w:rsidP="00717424">
      <w:pPr>
        <w:widowControl/>
        <w:spacing w:before="156" w:after="156"/>
        <w:ind w:firstLine="480"/>
        <w:jc w:val="left"/>
        <w:rPr>
          <w:rFonts w:ascii="Adobe 黑体 Std R" w:eastAsia="Adobe 黑体 Std R" w:hAnsi="Adobe 黑体 Std R"/>
          <w:bCs/>
          <w:kern w:val="44"/>
          <w:sz w:val="30"/>
          <w:szCs w:val="30"/>
          <w:lang w:val="x-none"/>
        </w:rPr>
      </w:pPr>
      <w:r w:rsidRPr="00BE60CD">
        <w:rPr>
          <w:rFonts w:ascii="Adobe 黑体 Std R" w:eastAsia="Adobe 黑体 Std R" w:hAnsi="Adobe 黑体 Std R"/>
        </w:rPr>
        <w:br w:type="page"/>
      </w:r>
    </w:p>
    <w:p w14:paraId="0F8E5540" w14:textId="77777777" w:rsidR="00717424" w:rsidRPr="00BE60CD" w:rsidRDefault="00717424" w:rsidP="006F3F7A">
      <w:pPr>
        <w:pStyle w:val="KS1"/>
        <w:rPr>
          <w:rFonts w:ascii="Adobe 黑体 Std R" w:eastAsia="Adobe 黑体 Std R" w:hAnsi="Adobe 黑体 Std R"/>
        </w:rPr>
      </w:pPr>
      <w:bookmarkStart w:id="4" w:name="_Toc322814571"/>
      <w:r w:rsidRPr="00BE60CD">
        <w:rPr>
          <w:rFonts w:ascii="Adobe 黑体 Std R" w:eastAsia="Adobe 黑体 Std R" w:hAnsi="Adobe 黑体 Std R" w:hint="eastAsia"/>
        </w:rPr>
        <w:lastRenderedPageBreak/>
        <w:t>漏洞介绍</w:t>
      </w:r>
      <w:bookmarkEnd w:id="4"/>
      <w:bookmarkEnd w:id="2"/>
    </w:p>
    <w:p w14:paraId="62692EF2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5" w:name="_Toc313967351"/>
      <w:bookmarkStart w:id="6" w:name="_Toc322814572"/>
      <w:r w:rsidRPr="00BE60CD">
        <w:rPr>
          <w:rFonts w:ascii="Adobe 黑体 Std R" w:eastAsia="Adobe 黑体 Std R" w:hAnsi="Adobe 黑体 Std R" w:hint="eastAsia"/>
        </w:rPr>
        <w:t>漏洞</w:t>
      </w:r>
      <w:bookmarkEnd w:id="3"/>
      <w:r w:rsidRPr="00BE60CD">
        <w:rPr>
          <w:rFonts w:ascii="Adobe 黑体 Std R" w:eastAsia="Adobe 黑体 Std R" w:hAnsi="Adobe 黑体 Std R" w:hint="eastAsia"/>
        </w:rPr>
        <w:t>说明</w:t>
      </w:r>
      <w:bookmarkEnd w:id="5"/>
      <w:bookmarkEnd w:id="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57"/>
        <w:gridCol w:w="6965"/>
      </w:tblGrid>
      <w:tr w:rsidR="005D2CFB" w:rsidRPr="00BE60CD" w14:paraId="3C83DEF4" w14:textId="77777777" w:rsidTr="00DD4364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783AEAAE" w14:textId="77777777" w:rsidR="005D2CFB" w:rsidRPr="00BE60CD" w:rsidRDefault="00956C9A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漏洞ID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0749FD37" w14:textId="77777777" w:rsidR="005D2CFB" w:rsidRPr="00BE60CD" w:rsidRDefault="005D2CFB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57BDB40D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A0D046B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漏洞类型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06F452D" w14:textId="77777777" w:rsidR="00717424" w:rsidRPr="00BE60CD" w:rsidRDefault="0043676C" w:rsidP="0043676C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vultype</w:t>
            </w:r>
            <w:r w:rsidRPr="00BE60CD">
              <w:rPr>
                <w:rFonts w:ascii="Adobe 黑体 Std R" w:eastAsia="Adobe 黑体 Std R" w:hAnsi="Adobe 黑体 Std R"/>
              </w:rPr>
              <w:t xml:space="preserve"> </w:t>
            </w:r>
          </w:p>
        </w:tc>
      </w:tr>
      <w:tr w:rsidR="00717424" w:rsidRPr="00BE60CD" w14:paraId="49D876F0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23B1355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bookmarkStart w:id="7" w:name="_Toc311644204"/>
            <w:r w:rsidRPr="00BE60CD">
              <w:rPr>
                <w:rFonts w:ascii="Adobe 黑体 Std R" w:eastAsia="Adobe 黑体 Std R" w:hAnsi="Adobe 黑体 Std R" w:hint="eastAsia"/>
              </w:rPr>
              <w:t>应用名称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6058CDB5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appname</w:t>
            </w:r>
          </w:p>
        </w:tc>
      </w:tr>
      <w:tr w:rsidR="00717424" w:rsidRPr="00BE60CD" w14:paraId="33806455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057BB65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影响版本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0BCBBE1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appversion</w:t>
            </w:r>
          </w:p>
        </w:tc>
      </w:tr>
      <w:tr w:rsidR="00717424" w:rsidRPr="00BE60CD" w14:paraId="4ABD420C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5F95D031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应用厂商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1160D44D" w14:textId="77777777" w:rsidR="00717424" w:rsidRPr="00BE60CD" w:rsidRDefault="0043676C" w:rsidP="005F7C8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appvendor</w:t>
            </w:r>
          </w:p>
        </w:tc>
      </w:tr>
      <w:tr w:rsidR="00717424" w:rsidRPr="00BE60CD" w14:paraId="172CDC79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99BA96A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漏洞影响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3BF264B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vuleffect</w:t>
            </w:r>
          </w:p>
        </w:tc>
      </w:tr>
      <w:tr w:rsidR="00717424" w:rsidRPr="00BE60CD" w14:paraId="3AE0DDB6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2F12BD8A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危害级别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7CFE17B8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高危</w:t>
            </w:r>
          </w:p>
        </w:tc>
      </w:tr>
      <w:tr w:rsidR="00717424" w:rsidRPr="00BE60CD" w14:paraId="19B95F86" w14:textId="77777777" w:rsidTr="005D247B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FA6704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公布时间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F2F0401" w14:textId="77777777" w:rsidR="00717424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vuldate</w:t>
            </w:r>
          </w:p>
        </w:tc>
      </w:tr>
      <w:tr w:rsidR="005D2CFB" w:rsidRPr="00BE60CD" w14:paraId="622AA8BA" w14:textId="77777777" w:rsidTr="00060511">
        <w:tc>
          <w:tcPr>
            <w:tcW w:w="16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77926441" w14:textId="77777777" w:rsidR="005D2CFB" w:rsidRPr="00BE60CD" w:rsidRDefault="00250C1A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参考信息</w:t>
            </w:r>
          </w:p>
        </w:tc>
        <w:tc>
          <w:tcPr>
            <w:tcW w:w="7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AE7F6"/>
          </w:tcPr>
          <w:p w14:paraId="461D03E1" w14:textId="77777777" w:rsidR="005D2CFB" w:rsidRPr="00BE60CD" w:rsidRDefault="0043676C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vulreferer</w:t>
            </w:r>
          </w:p>
        </w:tc>
      </w:tr>
    </w:tbl>
    <w:p w14:paraId="1997C72E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8" w:name="_Toc311644207"/>
      <w:bookmarkStart w:id="9" w:name="_Toc313967354"/>
      <w:bookmarkStart w:id="10" w:name="_Toc322814573"/>
      <w:bookmarkEnd w:id="7"/>
      <w:r w:rsidRPr="00BE60CD">
        <w:rPr>
          <w:rFonts w:ascii="Adobe 黑体 Std R" w:eastAsia="Adobe 黑体 Std R" w:hAnsi="Adobe 黑体 Std R" w:hint="eastAsia"/>
        </w:rPr>
        <w:t>漏洞分析</w:t>
      </w:r>
      <w:bookmarkEnd w:id="8"/>
      <w:bookmarkEnd w:id="9"/>
      <w:bookmarkEnd w:id="10"/>
    </w:p>
    <w:p w14:paraId="6EC100DB" w14:textId="77777777" w:rsidR="000A584D" w:rsidRPr="00BE60CD" w:rsidRDefault="00717424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  <w:r w:rsidRPr="00BE60CD">
        <w:rPr>
          <w:rFonts w:ascii="Adobe 黑体 Std R" w:eastAsia="Adobe 黑体 Std R" w:hAnsi="Adobe 黑体 Std R" w:hint="eastAsia"/>
        </w:rPr>
        <w:t>漏洞</w:t>
      </w:r>
      <w:r w:rsidR="000A584D" w:rsidRPr="00BE60CD">
        <w:rPr>
          <w:rFonts w:ascii="Adobe 黑体 Std R" w:eastAsia="Adobe 黑体 Std R" w:hAnsi="Adobe 黑体 Std R" w:hint="eastAsia"/>
        </w:rPr>
        <w:t>相关</w:t>
      </w:r>
      <w:r w:rsidRPr="00BE60CD">
        <w:rPr>
          <w:rFonts w:ascii="Adobe 黑体 Std R" w:eastAsia="Adobe 黑体 Std R" w:hAnsi="Adobe 黑体 Std R" w:hint="eastAsia"/>
        </w:rPr>
        <w:t>文件</w:t>
      </w:r>
      <w:r w:rsidR="000A584D" w:rsidRPr="00BE60CD">
        <w:rPr>
          <w:rFonts w:ascii="Adobe 黑体 Std R" w:eastAsia="Adobe 黑体 Std R" w:hAnsi="Adobe 黑体 Std R" w:hint="eastAsia"/>
        </w:rPr>
        <w:t>：</w:t>
      </w:r>
    </w:p>
    <w:p w14:paraId="7D4AC6E5" w14:textId="77777777" w:rsidR="0043676C" w:rsidRPr="00BE60CD" w:rsidRDefault="0043676C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  <w:r w:rsidRPr="00BE60CD">
        <w:rPr>
          <w:rFonts w:ascii="Adobe 黑体 Std R" w:eastAsia="Adobe 黑体 Std R" w:hAnsi="Adobe 黑体 Std R" w:hint="eastAsia"/>
        </w:rPr>
        <w:t>vulpath</w:t>
      </w:r>
    </w:p>
    <w:p w14:paraId="38BD2A6A" w14:textId="77777777" w:rsidR="0043676C" w:rsidRDefault="0043676C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4C10FBA6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4292F2A9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1A7411B1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71D77409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718B7B12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0EFD60D8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29790953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23677A3D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53C93BC5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6A06C496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20B0AE66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351F34DB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093B7913" w14:textId="77777777" w:rsidR="008F6AD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49A07444" w14:textId="77777777" w:rsidR="008F6ADD" w:rsidRPr="00BE60CD" w:rsidRDefault="008F6ADD" w:rsidP="009C49A2">
      <w:pPr>
        <w:pStyle w:val="af5"/>
        <w:spacing w:before="156" w:after="156"/>
        <w:rPr>
          <w:rFonts w:ascii="Adobe 黑体 Std R" w:eastAsia="Adobe 黑体 Std R" w:hAnsi="Adobe 黑体 Std R"/>
        </w:rPr>
      </w:pPr>
    </w:p>
    <w:p w14:paraId="2B992E8B" w14:textId="77777777" w:rsidR="00717424" w:rsidRPr="00BE60CD" w:rsidRDefault="00717424" w:rsidP="006F3F7A">
      <w:pPr>
        <w:pStyle w:val="KS1"/>
        <w:rPr>
          <w:rFonts w:ascii="Adobe 黑体 Std R" w:eastAsia="Adobe 黑体 Std R" w:hAnsi="Adobe 黑体 Std R"/>
        </w:rPr>
      </w:pPr>
      <w:bookmarkStart w:id="11" w:name="_Toc311644208"/>
      <w:bookmarkStart w:id="12" w:name="_Toc313967355"/>
      <w:bookmarkStart w:id="13" w:name="_Toc322814574"/>
      <w:r w:rsidRPr="00BE60CD">
        <w:rPr>
          <w:rFonts w:ascii="Adobe 黑体 Std R" w:eastAsia="Adobe 黑体 Std R" w:hAnsi="Adobe 黑体 Std R" w:hint="eastAsia"/>
        </w:rPr>
        <w:t>漏洞环境</w:t>
      </w:r>
      <w:bookmarkEnd w:id="11"/>
      <w:bookmarkEnd w:id="12"/>
      <w:bookmarkEnd w:id="13"/>
    </w:p>
    <w:p w14:paraId="2E9B5C2B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14" w:name="_Toc311644209"/>
      <w:bookmarkStart w:id="15" w:name="_Toc313967356"/>
      <w:bookmarkStart w:id="16" w:name="_Toc322814575"/>
      <w:r w:rsidRPr="00BE60CD">
        <w:rPr>
          <w:rFonts w:ascii="Adobe 黑体 Std R" w:eastAsia="Adobe 黑体 Std R" w:hAnsi="Adobe 黑体 Std R" w:hint="eastAsia"/>
        </w:rPr>
        <w:t>系统环境</w:t>
      </w:r>
      <w:bookmarkEnd w:id="14"/>
      <w:bookmarkEnd w:id="15"/>
      <w:bookmarkEnd w:id="1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77"/>
        <w:gridCol w:w="4245"/>
      </w:tblGrid>
      <w:tr w:rsidR="00717424" w:rsidRPr="00BE60CD" w14:paraId="78FD3B2D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92BB703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编号（虚拟机编号）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D18BC51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3B63A38D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5D41FB1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/>
              </w:rPr>
              <w:t>操作系统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5D083F8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326F0196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886259F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IP地址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D5E36F4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22ECAB5A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79CB440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用户名/密码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1BBF683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6C76522B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17" w:name="_Toc311644210"/>
      <w:bookmarkStart w:id="18" w:name="_Toc313967357"/>
      <w:bookmarkStart w:id="19" w:name="_Toc322814576"/>
      <w:r w:rsidRPr="00BE60CD">
        <w:rPr>
          <w:rFonts w:ascii="Adobe 黑体 Std R" w:eastAsia="Adobe 黑体 Std R" w:hAnsi="Adobe 黑体 Std R" w:hint="eastAsia"/>
        </w:rPr>
        <w:t>容器相关信息</w:t>
      </w:r>
      <w:bookmarkEnd w:id="17"/>
      <w:bookmarkEnd w:id="18"/>
      <w:bookmarkEnd w:id="1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78"/>
        <w:gridCol w:w="4244"/>
      </w:tblGrid>
      <w:tr w:rsidR="00717424" w:rsidRPr="00BE60CD" w14:paraId="75FB8BDF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3B2E7D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Web 环境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373366C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2A147D3D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E31E485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数据库账户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B189B8E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6F15614D" w14:textId="77777777" w:rsidR="00717424" w:rsidRPr="00BE60CD" w:rsidRDefault="00717424" w:rsidP="006F3F7A">
      <w:pPr>
        <w:pStyle w:val="KS2"/>
        <w:rPr>
          <w:rFonts w:ascii="Adobe 黑体 Std R" w:eastAsia="Adobe 黑体 Std R" w:hAnsi="Adobe 黑体 Std R"/>
        </w:rPr>
      </w:pPr>
      <w:bookmarkStart w:id="20" w:name="_Toc313967358"/>
      <w:bookmarkStart w:id="21" w:name="_Toc322814577"/>
      <w:bookmarkStart w:id="22" w:name="_Toc311644211"/>
      <w:r w:rsidRPr="00BE60CD">
        <w:rPr>
          <w:rFonts w:ascii="Adobe 黑体 Std R" w:eastAsia="Adobe 黑体 Std R" w:hAnsi="Adobe 黑体 Std R" w:hint="eastAsia"/>
        </w:rPr>
        <w:t>应用及插件信息</w:t>
      </w:r>
      <w:bookmarkEnd w:id="20"/>
      <w:bookmarkEnd w:id="2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69"/>
        <w:gridCol w:w="4253"/>
      </w:tblGrid>
      <w:tr w:rsidR="00717424" w:rsidRPr="00BE60CD" w14:paraId="246E2EEF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242C681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bookmarkStart w:id="23" w:name="OLE_LINK1"/>
            <w:r w:rsidRPr="00BE60CD">
              <w:rPr>
                <w:rFonts w:ascii="Adobe 黑体 Std R" w:eastAsia="Adobe 黑体 Std R" w:hAnsi="Adobe 黑体 Std R" w:hint="eastAsia"/>
              </w:rPr>
              <w:t>部署信息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6C5FC55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4B3F8E07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20B4996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应用访问地址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612D342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  <w:tr w:rsidR="00717424" w:rsidRPr="00BE60CD" w14:paraId="3DAB3518" w14:textId="77777777" w:rsidTr="005D247B">
        <w:tc>
          <w:tcPr>
            <w:tcW w:w="45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038708B" w14:textId="77777777" w:rsidR="00717424" w:rsidRPr="00BE60CD" w:rsidRDefault="00717424" w:rsidP="00121634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管理员用户名/密码</w:t>
            </w:r>
          </w:p>
        </w:tc>
        <w:tc>
          <w:tcPr>
            <w:tcW w:w="45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04261B4" w14:textId="77777777" w:rsidR="00717424" w:rsidRPr="00BE60CD" w:rsidRDefault="00717424" w:rsidP="00FE4076">
            <w:pPr>
              <w:pStyle w:val="KS"/>
              <w:rPr>
                <w:rFonts w:ascii="Adobe 黑体 Std R" w:eastAsia="Adobe 黑体 Std R" w:hAnsi="Adobe 黑体 Std R"/>
              </w:rPr>
            </w:pPr>
          </w:p>
        </w:tc>
      </w:tr>
    </w:tbl>
    <w:p w14:paraId="6C20B98D" w14:textId="77777777" w:rsidR="00537E19" w:rsidRPr="00BE60CD" w:rsidRDefault="00537E19" w:rsidP="00537E19">
      <w:pPr>
        <w:rPr>
          <w:rFonts w:ascii="Adobe 黑体 Std R" w:eastAsia="Adobe 黑体 Std R" w:hAnsi="Adobe 黑体 Std R"/>
        </w:rPr>
      </w:pPr>
      <w:bookmarkStart w:id="24" w:name="_Toc311644205"/>
      <w:bookmarkStart w:id="25" w:name="_Toc313967352"/>
      <w:bookmarkEnd w:id="22"/>
      <w:bookmarkEnd w:id="23"/>
    </w:p>
    <w:p w14:paraId="3E7B3C47" w14:textId="77777777" w:rsidR="00717424" w:rsidRPr="00BE60CD" w:rsidRDefault="00717424" w:rsidP="006F3F7A">
      <w:pPr>
        <w:pStyle w:val="KS1"/>
        <w:rPr>
          <w:rFonts w:ascii="Adobe 黑体 Std R" w:eastAsia="Adobe 黑体 Std R" w:hAnsi="Adobe 黑体 Std R"/>
        </w:rPr>
      </w:pPr>
      <w:bookmarkStart w:id="26" w:name="_Toc322814578"/>
      <w:r w:rsidRPr="00BE60CD">
        <w:rPr>
          <w:rFonts w:ascii="Adobe 黑体 Std R" w:eastAsia="Adobe 黑体 Std R" w:hAnsi="Adobe 黑体 Std R" w:hint="eastAsia"/>
        </w:rPr>
        <w:t>漏洞利用</w:t>
      </w:r>
      <w:bookmarkEnd w:id="24"/>
      <w:bookmarkEnd w:id="25"/>
      <w:bookmarkEnd w:id="26"/>
    </w:p>
    <w:p w14:paraId="18C4328F" w14:textId="77777777" w:rsidR="00717424" w:rsidRPr="00BE60CD" w:rsidRDefault="00B85094" w:rsidP="007015DA">
      <w:pPr>
        <w:pStyle w:val="KS2"/>
        <w:rPr>
          <w:rFonts w:ascii="Adobe 黑体 Std R" w:eastAsia="Adobe 黑体 Std R" w:hAnsi="Adobe 黑体 Std R"/>
        </w:rPr>
      </w:pPr>
      <w:bookmarkStart w:id="27" w:name="_Toc322814579"/>
      <w:r w:rsidRPr="00BE60CD">
        <w:rPr>
          <w:rFonts w:ascii="Adobe 黑体 Std R" w:eastAsia="Adobe 黑体 Std R" w:hAnsi="Adobe 黑体 Std R" w:hint="eastAsia"/>
        </w:rPr>
        <w:t>使用工具</w:t>
      </w:r>
      <w:bookmarkEnd w:id="2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4219"/>
        <w:gridCol w:w="4303"/>
      </w:tblGrid>
      <w:tr w:rsidR="00BE771D" w:rsidRPr="00BE60CD" w14:paraId="7C3EBD4F" w14:textId="77777777" w:rsidTr="00240563">
        <w:tc>
          <w:tcPr>
            <w:tcW w:w="42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9D4455B" w14:textId="77777777" w:rsidR="00BE771D" w:rsidRPr="00BE60CD" w:rsidRDefault="0043676C" w:rsidP="00240563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tools</w:t>
            </w:r>
          </w:p>
        </w:tc>
        <w:tc>
          <w:tcPr>
            <w:tcW w:w="43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F7590BF" w14:textId="77777777" w:rsidR="00BE771D" w:rsidRPr="00BE60CD" w:rsidRDefault="0043676C" w:rsidP="00240563">
            <w:pPr>
              <w:pStyle w:val="KS"/>
              <w:rPr>
                <w:rFonts w:ascii="Adobe 黑体 Std R" w:eastAsia="Adobe 黑体 Std R" w:hAnsi="Adobe 黑体 Std R"/>
              </w:rPr>
            </w:pPr>
            <w:r w:rsidRPr="00BE60CD">
              <w:rPr>
                <w:rFonts w:ascii="Adobe 黑体 Std R" w:eastAsia="Adobe 黑体 Std R" w:hAnsi="Adobe 黑体 Std R" w:hint="eastAsia"/>
              </w:rPr>
              <w:t>tooldesc</w:t>
            </w:r>
          </w:p>
        </w:tc>
      </w:tr>
    </w:tbl>
    <w:p w14:paraId="0DF17C4F" w14:textId="77777777" w:rsidR="00DD4364" w:rsidRPr="00BE60CD" w:rsidRDefault="00B85094" w:rsidP="0043676C">
      <w:pPr>
        <w:pStyle w:val="KS2"/>
        <w:rPr>
          <w:rFonts w:ascii="Adobe 黑体 Std R" w:eastAsia="Adobe 黑体 Std R" w:hAnsi="Adobe 黑体 Std R"/>
        </w:rPr>
      </w:pPr>
      <w:bookmarkStart w:id="28" w:name="_Toc322814580"/>
      <w:r w:rsidRPr="00BE60CD">
        <w:rPr>
          <w:rFonts w:ascii="Adobe 黑体 Std R" w:eastAsia="Adobe 黑体 Std R" w:hAnsi="Adobe 黑体 Std R" w:hint="eastAsia"/>
        </w:rPr>
        <w:t>漏洞利用过程</w:t>
      </w:r>
      <w:bookmarkEnd w:id="28"/>
    </w:p>
    <w:p w14:paraId="043A98E0" w14:textId="77777777" w:rsidR="0043676C" w:rsidRPr="00BE60CD" w:rsidRDefault="0043676C" w:rsidP="0043676C">
      <w:pPr>
        <w:rPr>
          <w:rFonts w:ascii="Adobe 黑体 Std R" w:eastAsia="Adobe 黑体 Std R" w:hAnsi="Adobe 黑体 Std R"/>
        </w:rPr>
      </w:pPr>
    </w:p>
    <w:sectPr w:rsidR="0043676C" w:rsidRPr="00BE60CD" w:rsidSect="00F774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AB368" w14:textId="77777777" w:rsidR="00A75767" w:rsidRDefault="00A75767" w:rsidP="004E1706">
      <w:pPr>
        <w:spacing w:before="120" w:line="240" w:lineRule="auto"/>
        <w:ind w:firstLine="480"/>
      </w:pPr>
      <w:r>
        <w:separator/>
      </w:r>
    </w:p>
  </w:endnote>
  <w:endnote w:type="continuationSeparator" w:id="0">
    <w:p w14:paraId="1BC28BA8" w14:textId="77777777" w:rsidR="00A75767" w:rsidRDefault="00A75767" w:rsidP="004E1706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E5DBC" w14:textId="77777777" w:rsidR="00AE7D6C" w:rsidRDefault="00AE7D6C" w:rsidP="005D1C10">
    <w:pPr>
      <w:pStyle w:val="ac"/>
      <w:pBdr>
        <w:top w:val="single" w:sz="6" w:space="1" w:color="548DD4" w:themeColor="text2" w:themeTint="99"/>
      </w:pBdr>
      <w:spacing w:before="120"/>
    </w:pPr>
    <w:r w:rsidRPr="00866470">
      <w:rPr>
        <w:rFonts w:hint="eastAsia"/>
      </w:rPr>
      <w:t>©</w:t>
    </w:r>
    <w:r w:rsidR="00251433">
      <w:rPr>
        <w:rFonts w:hint="eastAsia"/>
      </w:rPr>
      <w:t xml:space="preserve"> 2011 </w:t>
    </w:r>
    <w:r w:rsidR="00181E54">
      <w:rPr>
        <w:rFonts w:hint="eastAsia"/>
      </w:rPr>
      <w:t>北京</w:t>
    </w:r>
    <w:r>
      <w:rPr>
        <w:rFonts w:hint="eastAsia"/>
      </w:rPr>
      <w:t>知道创宇信息技术有限公司</w:t>
    </w:r>
    <w:r w:rsidR="00A04A9C">
      <w:rPr>
        <w:rFonts w:hint="eastAsia"/>
      </w:rPr>
      <w:t>——为了更好、更安全的互联网！</w:t>
    </w:r>
    <w:r w:rsidR="000431E0"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A445D0" w:rsidRPr="00A445D0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799C8" w14:textId="77777777" w:rsidR="00A75767" w:rsidRDefault="00A75767" w:rsidP="004E1706">
      <w:pPr>
        <w:spacing w:before="120" w:line="240" w:lineRule="auto"/>
        <w:ind w:firstLine="480"/>
      </w:pPr>
      <w:r>
        <w:separator/>
      </w:r>
    </w:p>
  </w:footnote>
  <w:footnote w:type="continuationSeparator" w:id="0">
    <w:p w14:paraId="7BD9714B" w14:textId="77777777" w:rsidR="00A75767" w:rsidRDefault="00A75767" w:rsidP="004E1706">
      <w:pPr>
        <w:spacing w:before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855A5" w14:textId="77777777" w:rsidR="00181E54" w:rsidRDefault="00A04A9C" w:rsidP="00A04A9C">
    <w:pPr>
      <w:pStyle w:val="aa"/>
      <w:pBdr>
        <w:bottom w:val="single" w:sz="6" w:space="1" w:color="548DD4" w:themeColor="text2" w:themeTint="99"/>
      </w:pBdr>
      <w:spacing w:after="0"/>
      <w:ind w:firstLineChars="2520" w:firstLine="4536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634076" wp14:editId="5CACBE24">
          <wp:simplePos x="0" y="0"/>
          <wp:positionH relativeFrom="column">
            <wp:posOffset>9525</wp:posOffset>
          </wp:positionH>
          <wp:positionV relativeFrom="paragraph">
            <wp:posOffset>-14605</wp:posOffset>
          </wp:positionV>
          <wp:extent cx="1428750" cy="310857"/>
          <wp:effectExtent l="0" t="0" r="0" b="0"/>
          <wp:wrapNone/>
          <wp:docPr id="3" name="图片 3" descr="C:\Users\白河·愁\Desktop\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白河·愁\Desktop\长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310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8A7BC0" w14:textId="77777777" w:rsidR="00181E54" w:rsidRDefault="007C3FBB" w:rsidP="007C3FBB">
    <w:pPr>
      <w:pStyle w:val="aa"/>
      <w:pBdr>
        <w:bottom w:val="single" w:sz="6" w:space="1" w:color="548DD4" w:themeColor="text2" w:themeTint="99"/>
      </w:pBdr>
      <w:spacing w:after="0"/>
      <w:ind w:firstLineChars="2520" w:firstLine="4536"/>
      <w:jc w:val="right"/>
    </w:pPr>
    <w:r>
      <w:rPr>
        <w:rFonts w:hint="eastAsia"/>
      </w:rPr>
      <w:t>WEB</w:t>
    </w:r>
    <w:r>
      <w:rPr>
        <w:rFonts w:hint="eastAsia"/>
      </w:rPr>
      <w:t>漏洞环境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.3pt;height:15.3pt;visibility:visible;mso-wrap-style:square" o:bullet="t">
        <v:imagedata r:id="rId1" o:title=""/>
      </v:shape>
    </w:pict>
  </w:numPicBullet>
  <w:abstractNum w:abstractNumId="0">
    <w:nsid w:val="036A3BDF"/>
    <w:multiLevelType w:val="hybridMultilevel"/>
    <w:tmpl w:val="2702DDF0"/>
    <w:lvl w:ilvl="0" w:tplc="1BEED23E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A93F83"/>
    <w:multiLevelType w:val="hybridMultilevel"/>
    <w:tmpl w:val="B02056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D6C2246"/>
    <w:multiLevelType w:val="hybridMultilevel"/>
    <w:tmpl w:val="2C5AC6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275539F"/>
    <w:multiLevelType w:val="hybridMultilevel"/>
    <w:tmpl w:val="8414969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8530528"/>
    <w:multiLevelType w:val="hybridMultilevel"/>
    <w:tmpl w:val="7A86E09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897390B"/>
    <w:multiLevelType w:val="multilevel"/>
    <w:tmpl w:val="0EE02E1A"/>
    <w:lvl w:ilvl="0">
      <w:start w:val="1"/>
      <w:numFmt w:val="chineseCountingThousand"/>
      <w:lvlText w:val="%1. "/>
      <w:lvlJc w:val="left"/>
      <w:pPr>
        <w:tabs>
          <w:tab w:val="num" w:pos="432"/>
        </w:tabs>
        <w:ind w:left="907" w:hanging="90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146"/>
        </w:tabs>
        <w:ind w:left="794" w:hanging="794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722"/>
        </w:tabs>
        <w:ind w:left="1021" w:hanging="1021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6">
    <w:nsid w:val="3B975E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CA07AB2"/>
    <w:multiLevelType w:val="hybridMultilevel"/>
    <w:tmpl w:val="EDCC52C8"/>
    <w:lvl w:ilvl="0" w:tplc="5B7E52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766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5772625"/>
    <w:multiLevelType w:val="hybridMultilevel"/>
    <w:tmpl w:val="DEA878CC"/>
    <w:lvl w:ilvl="0" w:tplc="1DE64300">
      <w:start w:val="1"/>
      <w:numFmt w:val="decimal"/>
      <w:lvlText w:val="%1."/>
      <w:lvlJc w:val="left"/>
      <w:pPr>
        <w:ind w:left="11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5E24383"/>
    <w:multiLevelType w:val="hybridMultilevel"/>
    <w:tmpl w:val="77904224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82F082D"/>
    <w:multiLevelType w:val="hybridMultilevel"/>
    <w:tmpl w:val="896445F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541207FC"/>
    <w:multiLevelType w:val="hybridMultilevel"/>
    <w:tmpl w:val="FBA6AC6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5543137"/>
    <w:multiLevelType w:val="multilevel"/>
    <w:tmpl w:val="C47ECB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62178CC"/>
    <w:multiLevelType w:val="multilevel"/>
    <w:tmpl w:val="C47ECB64"/>
    <w:lvl w:ilvl="0">
      <w:start w:val="1"/>
      <w:numFmt w:val="decimal"/>
      <w:pStyle w:val="KS1"/>
      <w:lvlText w:val="%1."/>
      <w:lvlJc w:val="left"/>
      <w:pPr>
        <w:ind w:left="425" w:hanging="425"/>
      </w:pPr>
    </w:lvl>
    <w:lvl w:ilvl="1">
      <w:start w:val="1"/>
      <w:numFmt w:val="decimal"/>
      <w:pStyle w:val="KS2"/>
      <w:lvlText w:val="%1.%2."/>
      <w:lvlJc w:val="left"/>
      <w:pPr>
        <w:ind w:left="567" w:hanging="567"/>
      </w:pPr>
    </w:lvl>
    <w:lvl w:ilvl="2">
      <w:start w:val="1"/>
      <w:numFmt w:val="decimal"/>
      <w:pStyle w:val="KS3"/>
      <w:lvlText w:val="%1.%2.%3."/>
      <w:lvlJc w:val="left"/>
      <w:pPr>
        <w:ind w:left="709" w:hanging="709"/>
      </w:pPr>
    </w:lvl>
    <w:lvl w:ilvl="3">
      <w:start w:val="1"/>
      <w:numFmt w:val="decimal"/>
      <w:pStyle w:val="KS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71D3B82"/>
    <w:multiLevelType w:val="hybridMultilevel"/>
    <w:tmpl w:val="73086C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7B86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9623DBE"/>
    <w:multiLevelType w:val="hybridMultilevel"/>
    <w:tmpl w:val="85023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4B2114"/>
    <w:multiLevelType w:val="hybridMultilevel"/>
    <w:tmpl w:val="7976140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0346437"/>
    <w:multiLevelType w:val="hybridMultilevel"/>
    <w:tmpl w:val="A4A265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9E77DD"/>
    <w:multiLevelType w:val="hybridMultilevel"/>
    <w:tmpl w:val="0A34C2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DB7C51"/>
    <w:multiLevelType w:val="hybridMultilevel"/>
    <w:tmpl w:val="1244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C10792"/>
    <w:multiLevelType w:val="hybridMultilevel"/>
    <w:tmpl w:val="1660E18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5"/>
  </w:num>
  <w:num w:numId="5">
    <w:abstractNumId w:val="11"/>
  </w:num>
  <w:num w:numId="6">
    <w:abstractNumId w:val="1"/>
  </w:num>
  <w:num w:numId="7">
    <w:abstractNumId w:val="0"/>
  </w:num>
  <w:num w:numId="8">
    <w:abstractNumId w:val="21"/>
  </w:num>
  <w:num w:numId="9">
    <w:abstractNumId w:val="22"/>
  </w:num>
  <w:num w:numId="10">
    <w:abstractNumId w:val="8"/>
  </w:num>
  <w:num w:numId="11">
    <w:abstractNumId w:val="12"/>
  </w:num>
  <w:num w:numId="12">
    <w:abstractNumId w:val="16"/>
  </w:num>
  <w:num w:numId="13">
    <w:abstractNumId w:val="6"/>
  </w:num>
  <w:num w:numId="14">
    <w:abstractNumId w:val="3"/>
  </w:num>
  <w:num w:numId="15">
    <w:abstractNumId w:val="18"/>
  </w:num>
  <w:num w:numId="16">
    <w:abstractNumId w:val="2"/>
  </w:num>
  <w:num w:numId="17">
    <w:abstractNumId w:val="19"/>
  </w:num>
  <w:num w:numId="18">
    <w:abstractNumId w:val="13"/>
  </w:num>
  <w:num w:numId="19">
    <w:abstractNumId w:val="5"/>
  </w:num>
  <w:num w:numId="20">
    <w:abstractNumId w:val="7"/>
  </w:num>
  <w:num w:numId="21">
    <w:abstractNumId w:val="1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24"/>
    <w:rsid w:val="00003036"/>
    <w:rsid w:val="00011ECB"/>
    <w:rsid w:val="000140F2"/>
    <w:rsid w:val="00020501"/>
    <w:rsid w:val="000218AA"/>
    <w:rsid w:val="0002731D"/>
    <w:rsid w:val="000276C6"/>
    <w:rsid w:val="00030926"/>
    <w:rsid w:val="00030DBC"/>
    <w:rsid w:val="000431E0"/>
    <w:rsid w:val="00046321"/>
    <w:rsid w:val="00052689"/>
    <w:rsid w:val="00060511"/>
    <w:rsid w:val="00061E7E"/>
    <w:rsid w:val="000655B6"/>
    <w:rsid w:val="000907D4"/>
    <w:rsid w:val="000944CF"/>
    <w:rsid w:val="000A0293"/>
    <w:rsid w:val="000A584D"/>
    <w:rsid w:val="000C1F2F"/>
    <w:rsid w:val="000C28BF"/>
    <w:rsid w:val="000C3D4F"/>
    <w:rsid w:val="000C42F1"/>
    <w:rsid w:val="000C45BC"/>
    <w:rsid w:val="000E2180"/>
    <w:rsid w:val="000E7715"/>
    <w:rsid w:val="000F6803"/>
    <w:rsid w:val="001131E3"/>
    <w:rsid w:val="00121634"/>
    <w:rsid w:val="001233C3"/>
    <w:rsid w:val="00132634"/>
    <w:rsid w:val="00145329"/>
    <w:rsid w:val="00172812"/>
    <w:rsid w:val="00181E54"/>
    <w:rsid w:val="00185E05"/>
    <w:rsid w:val="001A56A9"/>
    <w:rsid w:val="001A7B02"/>
    <w:rsid w:val="001B12AB"/>
    <w:rsid w:val="001B425C"/>
    <w:rsid w:val="001B48C9"/>
    <w:rsid w:val="001B4D4A"/>
    <w:rsid w:val="001B7F2A"/>
    <w:rsid w:val="001C1947"/>
    <w:rsid w:val="001C4DAB"/>
    <w:rsid w:val="001C7C83"/>
    <w:rsid w:val="001D7FB8"/>
    <w:rsid w:val="001E13B9"/>
    <w:rsid w:val="001E2DAF"/>
    <w:rsid w:val="001E7AB7"/>
    <w:rsid w:val="0020154E"/>
    <w:rsid w:val="0021038E"/>
    <w:rsid w:val="002177C9"/>
    <w:rsid w:val="002271F7"/>
    <w:rsid w:val="00230C00"/>
    <w:rsid w:val="00233B75"/>
    <w:rsid w:val="002359D4"/>
    <w:rsid w:val="00237D90"/>
    <w:rsid w:val="00250C1A"/>
    <w:rsid w:val="00251433"/>
    <w:rsid w:val="00257421"/>
    <w:rsid w:val="00280D7D"/>
    <w:rsid w:val="00283B25"/>
    <w:rsid w:val="00283E57"/>
    <w:rsid w:val="00285800"/>
    <w:rsid w:val="0029505D"/>
    <w:rsid w:val="002A4C03"/>
    <w:rsid w:val="002B1E07"/>
    <w:rsid w:val="002C2A9B"/>
    <w:rsid w:val="002E547F"/>
    <w:rsid w:val="00300BD4"/>
    <w:rsid w:val="0030440F"/>
    <w:rsid w:val="003056AA"/>
    <w:rsid w:val="00306499"/>
    <w:rsid w:val="0032157E"/>
    <w:rsid w:val="003373BF"/>
    <w:rsid w:val="00337B16"/>
    <w:rsid w:val="00340DE1"/>
    <w:rsid w:val="00341CB7"/>
    <w:rsid w:val="00341EAA"/>
    <w:rsid w:val="003579C6"/>
    <w:rsid w:val="0036582A"/>
    <w:rsid w:val="00372E1D"/>
    <w:rsid w:val="003820E9"/>
    <w:rsid w:val="00382BC0"/>
    <w:rsid w:val="0038651C"/>
    <w:rsid w:val="00393C53"/>
    <w:rsid w:val="00394307"/>
    <w:rsid w:val="003A55FB"/>
    <w:rsid w:val="003B099C"/>
    <w:rsid w:val="003B0A70"/>
    <w:rsid w:val="003D59E8"/>
    <w:rsid w:val="003E4738"/>
    <w:rsid w:val="003E75BA"/>
    <w:rsid w:val="00402C76"/>
    <w:rsid w:val="0040408D"/>
    <w:rsid w:val="00427A6D"/>
    <w:rsid w:val="0043676C"/>
    <w:rsid w:val="00440083"/>
    <w:rsid w:val="004446FA"/>
    <w:rsid w:val="00447291"/>
    <w:rsid w:val="004607F3"/>
    <w:rsid w:val="004625FC"/>
    <w:rsid w:val="0046576A"/>
    <w:rsid w:val="00474421"/>
    <w:rsid w:val="00481360"/>
    <w:rsid w:val="00484F50"/>
    <w:rsid w:val="00491BCE"/>
    <w:rsid w:val="0049297F"/>
    <w:rsid w:val="0049614E"/>
    <w:rsid w:val="004B7251"/>
    <w:rsid w:val="004C63BF"/>
    <w:rsid w:val="004C6421"/>
    <w:rsid w:val="004D0369"/>
    <w:rsid w:val="004E1706"/>
    <w:rsid w:val="004E6514"/>
    <w:rsid w:val="00502DB8"/>
    <w:rsid w:val="00507A5F"/>
    <w:rsid w:val="00517CDA"/>
    <w:rsid w:val="005227BE"/>
    <w:rsid w:val="00527356"/>
    <w:rsid w:val="00527B73"/>
    <w:rsid w:val="0053521B"/>
    <w:rsid w:val="00537E19"/>
    <w:rsid w:val="00544476"/>
    <w:rsid w:val="00547BD9"/>
    <w:rsid w:val="00567184"/>
    <w:rsid w:val="0058436A"/>
    <w:rsid w:val="00592503"/>
    <w:rsid w:val="005938AC"/>
    <w:rsid w:val="005A0463"/>
    <w:rsid w:val="005A78BD"/>
    <w:rsid w:val="005B144D"/>
    <w:rsid w:val="005B36B1"/>
    <w:rsid w:val="005D1C10"/>
    <w:rsid w:val="005D2CFB"/>
    <w:rsid w:val="005D346B"/>
    <w:rsid w:val="005D4F2B"/>
    <w:rsid w:val="005F2D1B"/>
    <w:rsid w:val="005F7C84"/>
    <w:rsid w:val="00605CCA"/>
    <w:rsid w:val="00643DF1"/>
    <w:rsid w:val="00650E65"/>
    <w:rsid w:val="006523C6"/>
    <w:rsid w:val="00652ADC"/>
    <w:rsid w:val="006530E0"/>
    <w:rsid w:val="00655074"/>
    <w:rsid w:val="00677062"/>
    <w:rsid w:val="00677BD1"/>
    <w:rsid w:val="006827CE"/>
    <w:rsid w:val="00682904"/>
    <w:rsid w:val="00690F94"/>
    <w:rsid w:val="00694A5B"/>
    <w:rsid w:val="006A43E3"/>
    <w:rsid w:val="006C1FF6"/>
    <w:rsid w:val="006C41A7"/>
    <w:rsid w:val="006E4775"/>
    <w:rsid w:val="006F11B1"/>
    <w:rsid w:val="006F3F7A"/>
    <w:rsid w:val="007015DA"/>
    <w:rsid w:val="00717424"/>
    <w:rsid w:val="00724466"/>
    <w:rsid w:val="00726B8C"/>
    <w:rsid w:val="0073155D"/>
    <w:rsid w:val="00755239"/>
    <w:rsid w:val="00756AC2"/>
    <w:rsid w:val="00763A4F"/>
    <w:rsid w:val="007654BF"/>
    <w:rsid w:val="0077596D"/>
    <w:rsid w:val="007763DD"/>
    <w:rsid w:val="00781BA5"/>
    <w:rsid w:val="00785BBC"/>
    <w:rsid w:val="007A0195"/>
    <w:rsid w:val="007B75F1"/>
    <w:rsid w:val="007C3FBB"/>
    <w:rsid w:val="007E0694"/>
    <w:rsid w:val="007E07BF"/>
    <w:rsid w:val="007E2024"/>
    <w:rsid w:val="007E768A"/>
    <w:rsid w:val="007F1B2B"/>
    <w:rsid w:val="007F6A6E"/>
    <w:rsid w:val="00806DAF"/>
    <w:rsid w:val="0080739C"/>
    <w:rsid w:val="008135C7"/>
    <w:rsid w:val="00824D24"/>
    <w:rsid w:val="0083048F"/>
    <w:rsid w:val="0083589F"/>
    <w:rsid w:val="008358E4"/>
    <w:rsid w:val="0084419C"/>
    <w:rsid w:val="00845268"/>
    <w:rsid w:val="00853F7A"/>
    <w:rsid w:val="008561B3"/>
    <w:rsid w:val="00863809"/>
    <w:rsid w:val="00866470"/>
    <w:rsid w:val="00876790"/>
    <w:rsid w:val="00894D2F"/>
    <w:rsid w:val="008A4EB0"/>
    <w:rsid w:val="008A7A3D"/>
    <w:rsid w:val="008A7F6A"/>
    <w:rsid w:val="008B432B"/>
    <w:rsid w:val="008C53DB"/>
    <w:rsid w:val="008C6F7F"/>
    <w:rsid w:val="008D0112"/>
    <w:rsid w:val="008D160D"/>
    <w:rsid w:val="008D25B7"/>
    <w:rsid w:val="008D543A"/>
    <w:rsid w:val="008F2DB5"/>
    <w:rsid w:val="008F6ADD"/>
    <w:rsid w:val="00936B24"/>
    <w:rsid w:val="00941A73"/>
    <w:rsid w:val="00954A72"/>
    <w:rsid w:val="00956C9A"/>
    <w:rsid w:val="00964D8E"/>
    <w:rsid w:val="009712D3"/>
    <w:rsid w:val="009749C7"/>
    <w:rsid w:val="00987941"/>
    <w:rsid w:val="00990B02"/>
    <w:rsid w:val="00991418"/>
    <w:rsid w:val="009A19A1"/>
    <w:rsid w:val="009C3465"/>
    <w:rsid w:val="009C49A2"/>
    <w:rsid w:val="009C65F9"/>
    <w:rsid w:val="009D6920"/>
    <w:rsid w:val="009D6CA8"/>
    <w:rsid w:val="009E2F84"/>
    <w:rsid w:val="009E65ED"/>
    <w:rsid w:val="00A04A9C"/>
    <w:rsid w:val="00A10483"/>
    <w:rsid w:val="00A10857"/>
    <w:rsid w:val="00A124F5"/>
    <w:rsid w:val="00A30FDF"/>
    <w:rsid w:val="00A315FD"/>
    <w:rsid w:val="00A40BB4"/>
    <w:rsid w:val="00A445D0"/>
    <w:rsid w:val="00A451DF"/>
    <w:rsid w:val="00A45671"/>
    <w:rsid w:val="00A579C9"/>
    <w:rsid w:val="00A60BD4"/>
    <w:rsid w:val="00A71B8C"/>
    <w:rsid w:val="00A75767"/>
    <w:rsid w:val="00A842D2"/>
    <w:rsid w:val="00A85EB7"/>
    <w:rsid w:val="00A8648D"/>
    <w:rsid w:val="00A8684F"/>
    <w:rsid w:val="00AA24A3"/>
    <w:rsid w:val="00AA3971"/>
    <w:rsid w:val="00AB29FC"/>
    <w:rsid w:val="00AC59E5"/>
    <w:rsid w:val="00AD1CCE"/>
    <w:rsid w:val="00AE70E6"/>
    <w:rsid w:val="00AE7D6C"/>
    <w:rsid w:val="00AF26D6"/>
    <w:rsid w:val="00AF276A"/>
    <w:rsid w:val="00AF6B59"/>
    <w:rsid w:val="00B12FC9"/>
    <w:rsid w:val="00B1591C"/>
    <w:rsid w:val="00B212B9"/>
    <w:rsid w:val="00B227F3"/>
    <w:rsid w:val="00B43520"/>
    <w:rsid w:val="00B43DEA"/>
    <w:rsid w:val="00B5601C"/>
    <w:rsid w:val="00B66794"/>
    <w:rsid w:val="00B7300E"/>
    <w:rsid w:val="00B8049C"/>
    <w:rsid w:val="00B85094"/>
    <w:rsid w:val="00BA0F10"/>
    <w:rsid w:val="00BC435E"/>
    <w:rsid w:val="00BC49F0"/>
    <w:rsid w:val="00BD7873"/>
    <w:rsid w:val="00BD7913"/>
    <w:rsid w:val="00BE33A7"/>
    <w:rsid w:val="00BE3B09"/>
    <w:rsid w:val="00BE60CD"/>
    <w:rsid w:val="00BE771D"/>
    <w:rsid w:val="00BF4275"/>
    <w:rsid w:val="00C00E0F"/>
    <w:rsid w:val="00C0195D"/>
    <w:rsid w:val="00C02ED4"/>
    <w:rsid w:val="00C15925"/>
    <w:rsid w:val="00C31334"/>
    <w:rsid w:val="00C321A5"/>
    <w:rsid w:val="00C33A8E"/>
    <w:rsid w:val="00C36CE3"/>
    <w:rsid w:val="00C37E5C"/>
    <w:rsid w:val="00C412D5"/>
    <w:rsid w:val="00C61359"/>
    <w:rsid w:val="00C64A99"/>
    <w:rsid w:val="00C677D6"/>
    <w:rsid w:val="00C7580E"/>
    <w:rsid w:val="00C83C2B"/>
    <w:rsid w:val="00C87355"/>
    <w:rsid w:val="00CB2E06"/>
    <w:rsid w:val="00CB736F"/>
    <w:rsid w:val="00CD5731"/>
    <w:rsid w:val="00CF5394"/>
    <w:rsid w:val="00D1061A"/>
    <w:rsid w:val="00D11F3C"/>
    <w:rsid w:val="00D153EB"/>
    <w:rsid w:val="00D30B4C"/>
    <w:rsid w:val="00D332D3"/>
    <w:rsid w:val="00D60273"/>
    <w:rsid w:val="00D80101"/>
    <w:rsid w:val="00D9580B"/>
    <w:rsid w:val="00D96337"/>
    <w:rsid w:val="00DA69F6"/>
    <w:rsid w:val="00DB322A"/>
    <w:rsid w:val="00DD0245"/>
    <w:rsid w:val="00DD27AC"/>
    <w:rsid w:val="00DD4364"/>
    <w:rsid w:val="00DE1222"/>
    <w:rsid w:val="00DE3606"/>
    <w:rsid w:val="00E019E6"/>
    <w:rsid w:val="00E02316"/>
    <w:rsid w:val="00E16EF4"/>
    <w:rsid w:val="00E20D33"/>
    <w:rsid w:val="00E37626"/>
    <w:rsid w:val="00E442E8"/>
    <w:rsid w:val="00E54B1E"/>
    <w:rsid w:val="00E5784C"/>
    <w:rsid w:val="00E66C20"/>
    <w:rsid w:val="00E719AD"/>
    <w:rsid w:val="00E72D07"/>
    <w:rsid w:val="00E7754C"/>
    <w:rsid w:val="00E9627A"/>
    <w:rsid w:val="00E96758"/>
    <w:rsid w:val="00EC13E5"/>
    <w:rsid w:val="00EC4109"/>
    <w:rsid w:val="00ED4405"/>
    <w:rsid w:val="00EE484D"/>
    <w:rsid w:val="00F02DD3"/>
    <w:rsid w:val="00F061B9"/>
    <w:rsid w:val="00F15B02"/>
    <w:rsid w:val="00F34B9A"/>
    <w:rsid w:val="00F40505"/>
    <w:rsid w:val="00F63E08"/>
    <w:rsid w:val="00F6570E"/>
    <w:rsid w:val="00F67423"/>
    <w:rsid w:val="00F77477"/>
    <w:rsid w:val="00F965B3"/>
    <w:rsid w:val="00F96914"/>
    <w:rsid w:val="00FA29A0"/>
    <w:rsid w:val="00FA419A"/>
    <w:rsid w:val="00FA5201"/>
    <w:rsid w:val="00FB623B"/>
    <w:rsid w:val="00FC1D4C"/>
    <w:rsid w:val="00FD1106"/>
    <w:rsid w:val="00FE4076"/>
    <w:rsid w:val="00F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EE7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KS正文,代码"/>
    <w:qFormat/>
    <w:rsid w:val="00717424"/>
    <w:pPr>
      <w:widowControl w:val="0"/>
      <w:spacing w:after="120" w:line="276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0F6803"/>
    <w:pPr>
      <w:keepNext/>
      <w:keepLines/>
      <w:pBdr>
        <w:bottom w:val="thickThinSmallGap" w:sz="24" w:space="1" w:color="548DD4" w:themeColor="text2" w:themeTint="99"/>
      </w:pBdr>
      <w:spacing w:after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154E"/>
    <w:pPr>
      <w:keepNext/>
      <w:keepLines/>
      <w:spacing w:after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72D07"/>
    <w:pPr>
      <w:keepNext/>
      <w:keepLines/>
      <w:spacing w:after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E72D07"/>
    <w:pPr>
      <w:keepNext/>
      <w:keepLines/>
      <w:spacing w:after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0B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300BD4"/>
    <w:rPr>
      <w:rFonts w:ascii="Times New Roman" w:eastAsia="宋体" w:hAnsi="Times New Roman"/>
      <w:sz w:val="24"/>
    </w:rPr>
  </w:style>
  <w:style w:type="table" w:styleId="a5">
    <w:name w:val="Table Grid"/>
    <w:basedOn w:val="a1"/>
    <w:rsid w:val="00340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S">
    <w:name w:val="KS表格"/>
    <w:basedOn w:val="a"/>
    <w:link w:val="KSChar"/>
    <w:qFormat/>
    <w:rsid w:val="00251433"/>
    <w:pPr>
      <w:spacing w:after="0" w:line="300" w:lineRule="auto"/>
    </w:pPr>
    <w:rPr>
      <w:sz w:val="21"/>
    </w:rPr>
  </w:style>
  <w:style w:type="character" w:customStyle="1" w:styleId="10">
    <w:name w:val="标题 1字符"/>
    <w:basedOn w:val="a0"/>
    <w:link w:val="1"/>
    <w:rsid w:val="000F6803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KSChar">
    <w:name w:val="KS表格 Char"/>
    <w:basedOn w:val="a0"/>
    <w:link w:val="KS"/>
    <w:rsid w:val="00251433"/>
    <w:rPr>
      <w:rFonts w:ascii="Times New Roman" w:eastAsia="宋体" w:hAnsi="Times New Roman"/>
    </w:rPr>
  </w:style>
  <w:style w:type="paragraph" w:styleId="a6">
    <w:name w:val="List Paragraph"/>
    <w:basedOn w:val="a"/>
    <w:uiPriority w:val="34"/>
    <w:qFormat/>
    <w:rsid w:val="000F6803"/>
    <w:pPr>
      <w:ind w:firstLine="420"/>
    </w:pPr>
  </w:style>
  <w:style w:type="character" w:customStyle="1" w:styleId="20">
    <w:name w:val="标题 2字符"/>
    <w:basedOn w:val="a0"/>
    <w:link w:val="2"/>
    <w:rsid w:val="0020154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72D07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E72D07"/>
    <w:rPr>
      <w:rFonts w:ascii="Times New Roman" w:eastAsia="黑体" w:hAnsi="Times New Roman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72D07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2D07"/>
    <w:rPr>
      <w:rFonts w:ascii="Times New Roman" w:eastAsia="宋体" w:hAnsi="Times New Roman"/>
      <w:sz w:val="18"/>
      <w:szCs w:val="18"/>
    </w:rPr>
  </w:style>
  <w:style w:type="paragraph" w:styleId="a9">
    <w:name w:val="caption"/>
    <w:aliases w:val="KS题注"/>
    <w:basedOn w:val="a"/>
    <w:next w:val="a"/>
    <w:uiPriority w:val="35"/>
    <w:unhideWhenUsed/>
    <w:qFormat/>
    <w:rsid w:val="003E4738"/>
    <w:pPr>
      <w:spacing w:after="0" w:line="240" w:lineRule="auto"/>
      <w:jc w:val="center"/>
    </w:pPr>
    <w:rPr>
      <w:rFonts w:eastAsia="黑体" w:cstheme="majorBidi"/>
      <w:sz w:val="18"/>
      <w:szCs w:val="20"/>
    </w:rPr>
  </w:style>
  <w:style w:type="paragraph" w:styleId="aa">
    <w:name w:val="header"/>
    <w:basedOn w:val="a"/>
    <w:link w:val="ab"/>
    <w:uiPriority w:val="99"/>
    <w:unhideWhenUsed/>
    <w:rsid w:val="004E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17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e">
    <w:name w:val="Quote"/>
    <w:aliases w:val="KS引用"/>
    <w:basedOn w:val="a"/>
    <w:next w:val="a"/>
    <w:link w:val="af"/>
    <w:uiPriority w:val="29"/>
    <w:qFormat/>
    <w:rsid w:val="000431E0"/>
    <w:pPr>
      <w:pBdr>
        <w:top w:val="single" w:sz="4" w:space="1" w:color="548DD4" w:themeColor="text2" w:themeTint="99"/>
        <w:bottom w:val="single" w:sz="4" w:space="1" w:color="548DD4" w:themeColor="text2" w:themeTint="99"/>
      </w:pBdr>
      <w:shd w:val="clear" w:color="auto" w:fill="C6D9F1" w:themeFill="text2" w:themeFillTint="33"/>
    </w:pPr>
    <w:rPr>
      <w:iCs/>
      <w:color w:val="000000" w:themeColor="text1"/>
      <w:sz w:val="21"/>
    </w:rPr>
  </w:style>
  <w:style w:type="character" w:customStyle="1" w:styleId="af">
    <w:name w:val="引用字符"/>
    <w:aliases w:val="KS引用字符"/>
    <w:basedOn w:val="a0"/>
    <w:link w:val="ae"/>
    <w:uiPriority w:val="29"/>
    <w:rsid w:val="000431E0"/>
    <w:rPr>
      <w:rFonts w:ascii="Times New Roman" w:eastAsia="宋体" w:hAnsi="Times New Roman"/>
      <w:iCs/>
      <w:color w:val="000000" w:themeColor="text1"/>
      <w:shd w:val="clear" w:color="auto" w:fill="C6D9F1" w:themeFill="text2" w:themeFillTint="33"/>
    </w:rPr>
  </w:style>
  <w:style w:type="paragraph" w:customStyle="1" w:styleId="KS0">
    <w:name w:val="KS代码"/>
    <w:basedOn w:val="a"/>
    <w:link w:val="KSChar0"/>
    <w:qFormat/>
    <w:rsid w:val="00CF5394"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pacing w:after="0" w:line="240" w:lineRule="auto"/>
    </w:pPr>
    <w:rPr>
      <w:i/>
      <w:sz w:val="21"/>
    </w:rPr>
  </w:style>
  <w:style w:type="character" w:styleId="af0">
    <w:name w:val="Hyperlink"/>
    <w:basedOn w:val="a0"/>
    <w:uiPriority w:val="99"/>
    <w:unhideWhenUsed/>
    <w:rsid w:val="00F061B9"/>
    <w:rPr>
      <w:color w:val="0000FF" w:themeColor="hyperlink"/>
      <w:u w:val="single"/>
    </w:rPr>
  </w:style>
  <w:style w:type="character" w:customStyle="1" w:styleId="KSChar0">
    <w:name w:val="KS代码 Char"/>
    <w:basedOn w:val="a0"/>
    <w:link w:val="KS0"/>
    <w:rsid w:val="00CF5394"/>
    <w:rPr>
      <w:rFonts w:ascii="Times New Roman" w:eastAsia="宋体" w:hAnsi="Times New Roman"/>
      <w:i/>
    </w:rPr>
  </w:style>
  <w:style w:type="paragraph" w:styleId="11">
    <w:name w:val="toc 1"/>
    <w:basedOn w:val="a"/>
    <w:next w:val="a"/>
    <w:autoRedefine/>
    <w:uiPriority w:val="39"/>
    <w:unhideWhenUsed/>
    <w:rsid w:val="00B12FC9"/>
    <w:pPr>
      <w:tabs>
        <w:tab w:val="left" w:pos="400"/>
        <w:tab w:val="right" w:leader="dot" w:pos="8296"/>
      </w:tabs>
      <w:spacing w:after="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77596D"/>
    <w:pPr>
      <w:spacing w:after="0"/>
    </w:pPr>
  </w:style>
  <w:style w:type="paragraph" w:styleId="31">
    <w:name w:val="toc 3"/>
    <w:basedOn w:val="a"/>
    <w:next w:val="a"/>
    <w:autoRedefine/>
    <w:uiPriority w:val="39"/>
    <w:unhideWhenUsed/>
    <w:rsid w:val="00B12FC9"/>
    <w:pPr>
      <w:tabs>
        <w:tab w:val="left" w:pos="840"/>
        <w:tab w:val="right" w:leader="dot" w:pos="8296"/>
      </w:tabs>
      <w:spacing w:after="0"/>
    </w:pPr>
    <w:rPr>
      <w:noProof/>
    </w:rPr>
  </w:style>
  <w:style w:type="paragraph" w:customStyle="1" w:styleId="Default">
    <w:name w:val="Default"/>
    <w:rsid w:val="00682904"/>
    <w:pPr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1">
    <w:name w:val="table of figures"/>
    <w:basedOn w:val="a"/>
    <w:next w:val="a"/>
    <w:uiPriority w:val="99"/>
    <w:unhideWhenUsed/>
    <w:rsid w:val="00527B73"/>
    <w:pPr>
      <w:spacing w:after="0"/>
      <w:ind w:leftChars="200" w:left="200"/>
    </w:pPr>
  </w:style>
  <w:style w:type="table" w:customStyle="1" w:styleId="12">
    <w:name w:val="知道创宇表格1"/>
    <w:basedOn w:val="a1"/>
    <w:uiPriority w:val="99"/>
    <w:rsid w:val="00251433"/>
    <w:rPr>
      <w:rFonts w:ascii="Times New Roman" w:eastAsia="宋体" w:hAnsi="Times New Roman"/>
    </w:rPr>
    <w:tblPr>
      <w:tblInd w:w="0" w:type="dxa"/>
      <w:tblBorders>
        <w:top w:val="single" w:sz="4" w:space="0" w:color="1E7DB0"/>
        <w:left w:val="single" w:sz="4" w:space="0" w:color="1E7DB0"/>
        <w:bottom w:val="single" w:sz="4" w:space="0" w:color="1E7DB0"/>
        <w:right w:val="single" w:sz="4" w:space="0" w:color="1E7DB0"/>
        <w:insideH w:val="single" w:sz="4" w:space="0" w:color="1E7DB0"/>
        <w:insideV w:val="single" w:sz="4" w:space="0" w:color="1E7DB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both"/>
      </w:pPr>
      <w:rPr>
        <w:rFonts w:eastAsia="黑体"/>
        <w:b/>
        <w:sz w:val="21"/>
      </w:rPr>
      <w:tblPr/>
      <w:tcPr>
        <w:shd w:val="clear" w:color="auto" w:fill="75BCE4"/>
      </w:tcPr>
    </w:tblStylePr>
  </w:style>
  <w:style w:type="paragraph" w:customStyle="1" w:styleId="KS1">
    <w:name w:val="KS标题1"/>
    <w:basedOn w:val="1"/>
    <w:next w:val="a"/>
    <w:link w:val="KS1Char"/>
    <w:qFormat/>
    <w:rsid w:val="00251433"/>
    <w:pPr>
      <w:numPr>
        <w:numId w:val="1"/>
      </w:numPr>
      <w:ind w:left="0" w:firstLine="0"/>
    </w:pPr>
  </w:style>
  <w:style w:type="paragraph" w:customStyle="1" w:styleId="KS2">
    <w:name w:val="KS标题2"/>
    <w:basedOn w:val="2"/>
    <w:next w:val="a"/>
    <w:link w:val="KS2Char"/>
    <w:qFormat/>
    <w:rsid w:val="00251433"/>
    <w:pPr>
      <w:numPr>
        <w:ilvl w:val="1"/>
        <w:numId w:val="1"/>
      </w:numPr>
      <w:ind w:left="0" w:firstLine="0"/>
    </w:pPr>
  </w:style>
  <w:style w:type="character" w:customStyle="1" w:styleId="KS1Char">
    <w:name w:val="KS标题1 Char"/>
    <w:basedOn w:val="10"/>
    <w:link w:val="KS1"/>
    <w:rsid w:val="00251433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KS3">
    <w:name w:val="KS标题3"/>
    <w:basedOn w:val="3"/>
    <w:next w:val="a"/>
    <w:link w:val="KS3Char"/>
    <w:qFormat/>
    <w:rsid w:val="00251433"/>
    <w:pPr>
      <w:numPr>
        <w:ilvl w:val="2"/>
        <w:numId w:val="1"/>
      </w:numPr>
      <w:ind w:left="0" w:firstLine="0"/>
    </w:pPr>
  </w:style>
  <w:style w:type="character" w:customStyle="1" w:styleId="KS2Char">
    <w:name w:val="KS标题2 Char"/>
    <w:basedOn w:val="20"/>
    <w:link w:val="KS2"/>
    <w:rsid w:val="00251433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KS4">
    <w:name w:val="KS标题4"/>
    <w:basedOn w:val="4"/>
    <w:next w:val="a"/>
    <w:link w:val="KS4Char"/>
    <w:qFormat/>
    <w:rsid w:val="00251433"/>
    <w:pPr>
      <w:numPr>
        <w:ilvl w:val="3"/>
        <w:numId w:val="1"/>
      </w:numPr>
      <w:ind w:left="0" w:firstLine="0"/>
    </w:pPr>
  </w:style>
  <w:style w:type="character" w:customStyle="1" w:styleId="KS3Char">
    <w:name w:val="KS标题3 Char"/>
    <w:basedOn w:val="30"/>
    <w:link w:val="KS3"/>
    <w:rsid w:val="00251433"/>
    <w:rPr>
      <w:rFonts w:ascii="Times New Roman" w:eastAsia="黑体" w:hAnsi="Times New Roman"/>
      <w:b/>
      <w:bCs/>
      <w:sz w:val="30"/>
      <w:szCs w:val="32"/>
    </w:rPr>
  </w:style>
  <w:style w:type="paragraph" w:customStyle="1" w:styleId="KS5">
    <w:name w:val="KS附录"/>
    <w:basedOn w:val="1"/>
    <w:link w:val="KSChar1"/>
    <w:qFormat/>
    <w:rsid w:val="00DD27AC"/>
  </w:style>
  <w:style w:type="character" w:customStyle="1" w:styleId="KS4Char">
    <w:name w:val="KS标题4 Char"/>
    <w:basedOn w:val="40"/>
    <w:link w:val="KS4"/>
    <w:rsid w:val="00251433"/>
    <w:rPr>
      <w:rFonts w:ascii="Times New Roman" w:eastAsia="黑体" w:hAnsi="Times New Roman" w:cstheme="majorBidi"/>
      <w:b/>
      <w:bCs/>
      <w:sz w:val="28"/>
      <w:szCs w:val="28"/>
    </w:rPr>
  </w:style>
  <w:style w:type="character" w:styleId="af2">
    <w:name w:val="Strong"/>
    <w:basedOn w:val="a0"/>
    <w:uiPriority w:val="22"/>
    <w:qFormat/>
    <w:rsid w:val="00DD27AC"/>
    <w:rPr>
      <w:rFonts w:ascii="Times New Roman" w:eastAsia="宋体" w:hAnsi="Times New Roman"/>
      <w:b/>
      <w:bCs/>
      <w:i w:val="0"/>
      <w:sz w:val="24"/>
    </w:rPr>
  </w:style>
  <w:style w:type="character" w:customStyle="1" w:styleId="KSChar1">
    <w:name w:val="KS附录 Char"/>
    <w:basedOn w:val="10"/>
    <w:link w:val="KS5"/>
    <w:rsid w:val="00DD27AC"/>
    <w:rPr>
      <w:rFonts w:ascii="Times New Roman" w:eastAsia="黑体" w:hAnsi="Times New Roman"/>
      <w:b/>
      <w:bCs/>
      <w:kern w:val="44"/>
      <w:sz w:val="36"/>
      <w:szCs w:val="44"/>
    </w:rPr>
  </w:style>
  <w:style w:type="character" w:styleId="af3">
    <w:name w:val="Intense Emphasis"/>
    <w:basedOn w:val="a0"/>
    <w:uiPriority w:val="21"/>
    <w:qFormat/>
    <w:rsid w:val="000C45BC"/>
    <w:rPr>
      <w:rFonts w:ascii="Times New Roman" w:eastAsia="宋体" w:hAnsi="Times New Roman"/>
      <w:b/>
      <w:bCs/>
      <w:i/>
      <w:iCs/>
      <w:color w:val="1E7DB0"/>
      <w:sz w:val="24"/>
    </w:rPr>
  </w:style>
  <w:style w:type="character" w:styleId="af4">
    <w:name w:val="Emphasis"/>
    <w:basedOn w:val="a0"/>
    <w:uiPriority w:val="20"/>
    <w:qFormat/>
    <w:rsid w:val="00145329"/>
    <w:rPr>
      <w:i/>
      <w:iCs/>
    </w:rPr>
  </w:style>
  <w:style w:type="paragraph" w:customStyle="1" w:styleId="af5">
    <w:name w:val="正文（知道创宇）"/>
    <w:rsid w:val="00717424"/>
    <w:pPr>
      <w:spacing w:after="120" w:line="300" w:lineRule="auto"/>
    </w:pPr>
    <w:rPr>
      <w:rFonts w:ascii="Arial" w:eastAsia="宋体" w:hAnsi="Arial" w:cs="Times New Roman"/>
      <w:kern w:val="0"/>
      <w:szCs w:val="21"/>
    </w:rPr>
  </w:style>
  <w:style w:type="paragraph" w:styleId="TOC">
    <w:name w:val="TOC Heading"/>
    <w:basedOn w:val="1"/>
    <w:next w:val="a"/>
    <w:uiPriority w:val="39"/>
    <w:unhideWhenUsed/>
    <w:rsid w:val="00717424"/>
    <w:pPr>
      <w:widowControl/>
      <w:pBdr>
        <w:bottom w:val="none" w:sz="0" w:space="0" w:color="auto"/>
      </w:pBdr>
      <w:spacing w:before="480"/>
      <w:jc w:val="left"/>
      <w:outlineLvl w:val="9"/>
    </w:pPr>
    <w:rPr>
      <w:rFonts w:ascii="Cambria" w:eastAsia="宋体" w:hAnsi="Cambria"/>
      <w:b w:val="0"/>
      <w:color w:val="365F91"/>
      <w:kern w:val="0"/>
      <w:sz w:val="28"/>
      <w:szCs w:val="28"/>
      <w:lang w:val="x-none"/>
    </w:rPr>
  </w:style>
  <w:style w:type="table" w:styleId="1-1">
    <w:name w:val="Medium Shading 1 Accent 1"/>
    <w:basedOn w:val="a1"/>
    <w:uiPriority w:val="63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KS正文,代码"/>
    <w:qFormat/>
    <w:rsid w:val="00717424"/>
    <w:pPr>
      <w:widowControl w:val="0"/>
      <w:spacing w:after="120" w:line="276" w:lineRule="auto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0F6803"/>
    <w:pPr>
      <w:keepNext/>
      <w:keepLines/>
      <w:pBdr>
        <w:bottom w:val="thickThinSmallGap" w:sz="24" w:space="1" w:color="548DD4" w:themeColor="text2" w:themeTint="99"/>
      </w:pBdr>
      <w:spacing w:after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154E"/>
    <w:pPr>
      <w:keepNext/>
      <w:keepLines/>
      <w:spacing w:after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72D07"/>
    <w:pPr>
      <w:keepNext/>
      <w:keepLines/>
      <w:spacing w:after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E72D07"/>
    <w:pPr>
      <w:keepNext/>
      <w:keepLines/>
      <w:spacing w:after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0BD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300BD4"/>
    <w:rPr>
      <w:rFonts w:ascii="Times New Roman" w:eastAsia="宋体" w:hAnsi="Times New Roman"/>
      <w:sz w:val="24"/>
    </w:rPr>
  </w:style>
  <w:style w:type="table" w:styleId="a5">
    <w:name w:val="Table Grid"/>
    <w:basedOn w:val="a1"/>
    <w:rsid w:val="00340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S">
    <w:name w:val="KS表格"/>
    <w:basedOn w:val="a"/>
    <w:link w:val="KSChar"/>
    <w:qFormat/>
    <w:rsid w:val="00251433"/>
    <w:pPr>
      <w:spacing w:after="0" w:line="300" w:lineRule="auto"/>
    </w:pPr>
    <w:rPr>
      <w:sz w:val="21"/>
    </w:rPr>
  </w:style>
  <w:style w:type="character" w:customStyle="1" w:styleId="10">
    <w:name w:val="标题 1字符"/>
    <w:basedOn w:val="a0"/>
    <w:link w:val="1"/>
    <w:rsid w:val="000F6803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KSChar">
    <w:name w:val="KS表格 Char"/>
    <w:basedOn w:val="a0"/>
    <w:link w:val="KS"/>
    <w:rsid w:val="00251433"/>
    <w:rPr>
      <w:rFonts w:ascii="Times New Roman" w:eastAsia="宋体" w:hAnsi="Times New Roman"/>
    </w:rPr>
  </w:style>
  <w:style w:type="paragraph" w:styleId="a6">
    <w:name w:val="List Paragraph"/>
    <w:basedOn w:val="a"/>
    <w:uiPriority w:val="34"/>
    <w:qFormat/>
    <w:rsid w:val="000F6803"/>
    <w:pPr>
      <w:ind w:firstLine="420"/>
    </w:pPr>
  </w:style>
  <w:style w:type="character" w:customStyle="1" w:styleId="20">
    <w:name w:val="标题 2字符"/>
    <w:basedOn w:val="a0"/>
    <w:link w:val="2"/>
    <w:rsid w:val="0020154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72D07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字符"/>
    <w:basedOn w:val="a0"/>
    <w:link w:val="4"/>
    <w:uiPriority w:val="9"/>
    <w:rsid w:val="00E72D07"/>
    <w:rPr>
      <w:rFonts w:ascii="Times New Roman" w:eastAsia="黑体" w:hAnsi="Times New Roman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72D07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2D07"/>
    <w:rPr>
      <w:rFonts w:ascii="Times New Roman" w:eastAsia="宋体" w:hAnsi="Times New Roman"/>
      <w:sz w:val="18"/>
      <w:szCs w:val="18"/>
    </w:rPr>
  </w:style>
  <w:style w:type="paragraph" w:styleId="a9">
    <w:name w:val="caption"/>
    <w:aliases w:val="KS题注"/>
    <w:basedOn w:val="a"/>
    <w:next w:val="a"/>
    <w:uiPriority w:val="35"/>
    <w:unhideWhenUsed/>
    <w:qFormat/>
    <w:rsid w:val="003E4738"/>
    <w:pPr>
      <w:spacing w:after="0" w:line="240" w:lineRule="auto"/>
      <w:jc w:val="center"/>
    </w:pPr>
    <w:rPr>
      <w:rFonts w:eastAsia="黑体" w:cstheme="majorBidi"/>
      <w:sz w:val="18"/>
      <w:szCs w:val="20"/>
    </w:rPr>
  </w:style>
  <w:style w:type="paragraph" w:styleId="aa">
    <w:name w:val="header"/>
    <w:basedOn w:val="a"/>
    <w:link w:val="ab"/>
    <w:uiPriority w:val="99"/>
    <w:unhideWhenUsed/>
    <w:rsid w:val="004E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17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4E1706"/>
    <w:rPr>
      <w:rFonts w:ascii="Times New Roman" w:eastAsia="宋体" w:hAnsi="Times New Roman"/>
      <w:sz w:val="18"/>
      <w:szCs w:val="18"/>
    </w:rPr>
  </w:style>
  <w:style w:type="paragraph" w:styleId="ae">
    <w:name w:val="Quote"/>
    <w:aliases w:val="KS引用"/>
    <w:basedOn w:val="a"/>
    <w:next w:val="a"/>
    <w:link w:val="af"/>
    <w:uiPriority w:val="29"/>
    <w:qFormat/>
    <w:rsid w:val="000431E0"/>
    <w:pPr>
      <w:pBdr>
        <w:top w:val="single" w:sz="4" w:space="1" w:color="548DD4" w:themeColor="text2" w:themeTint="99"/>
        <w:bottom w:val="single" w:sz="4" w:space="1" w:color="548DD4" w:themeColor="text2" w:themeTint="99"/>
      </w:pBdr>
      <w:shd w:val="clear" w:color="auto" w:fill="C6D9F1" w:themeFill="text2" w:themeFillTint="33"/>
    </w:pPr>
    <w:rPr>
      <w:iCs/>
      <w:color w:val="000000" w:themeColor="text1"/>
      <w:sz w:val="21"/>
    </w:rPr>
  </w:style>
  <w:style w:type="character" w:customStyle="1" w:styleId="af">
    <w:name w:val="引用字符"/>
    <w:aliases w:val="KS引用字符"/>
    <w:basedOn w:val="a0"/>
    <w:link w:val="ae"/>
    <w:uiPriority w:val="29"/>
    <w:rsid w:val="000431E0"/>
    <w:rPr>
      <w:rFonts w:ascii="Times New Roman" w:eastAsia="宋体" w:hAnsi="Times New Roman"/>
      <w:iCs/>
      <w:color w:val="000000" w:themeColor="text1"/>
      <w:shd w:val="clear" w:color="auto" w:fill="C6D9F1" w:themeFill="text2" w:themeFillTint="33"/>
    </w:rPr>
  </w:style>
  <w:style w:type="paragraph" w:customStyle="1" w:styleId="KS0">
    <w:name w:val="KS代码"/>
    <w:basedOn w:val="a"/>
    <w:link w:val="KSChar0"/>
    <w:qFormat/>
    <w:rsid w:val="00CF5394"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pacing w:after="0" w:line="240" w:lineRule="auto"/>
    </w:pPr>
    <w:rPr>
      <w:i/>
      <w:sz w:val="21"/>
    </w:rPr>
  </w:style>
  <w:style w:type="character" w:styleId="af0">
    <w:name w:val="Hyperlink"/>
    <w:basedOn w:val="a0"/>
    <w:uiPriority w:val="99"/>
    <w:unhideWhenUsed/>
    <w:rsid w:val="00F061B9"/>
    <w:rPr>
      <w:color w:val="0000FF" w:themeColor="hyperlink"/>
      <w:u w:val="single"/>
    </w:rPr>
  </w:style>
  <w:style w:type="character" w:customStyle="1" w:styleId="KSChar0">
    <w:name w:val="KS代码 Char"/>
    <w:basedOn w:val="a0"/>
    <w:link w:val="KS0"/>
    <w:rsid w:val="00CF5394"/>
    <w:rPr>
      <w:rFonts w:ascii="Times New Roman" w:eastAsia="宋体" w:hAnsi="Times New Roman"/>
      <w:i/>
    </w:rPr>
  </w:style>
  <w:style w:type="paragraph" w:styleId="11">
    <w:name w:val="toc 1"/>
    <w:basedOn w:val="a"/>
    <w:next w:val="a"/>
    <w:autoRedefine/>
    <w:uiPriority w:val="39"/>
    <w:unhideWhenUsed/>
    <w:rsid w:val="00B12FC9"/>
    <w:pPr>
      <w:tabs>
        <w:tab w:val="left" w:pos="400"/>
        <w:tab w:val="right" w:leader="dot" w:pos="8296"/>
      </w:tabs>
      <w:spacing w:after="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77596D"/>
    <w:pPr>
      <w:spacing w:after="0"/>
    </w:pPr>
  </w:style>
  <w:style w:type="paragraph" w:styleId="31">
    <w:name w:val="toc 3"/>
    <w:basedOn w:val="a"/>
    <w:next w:val="a"/>
    <w:autoRedefine/>
    <w:uiPriority w:val="39"/>
    <w:unhideWhenUsed/>
    <w:rsid w:val="00B12FC9"/>
    <w:pPr>
      <w:tabs>
        <w:tab w:val="left" w:pos="840"/>
        <w:tab w:val="right" w:leader="dot" w:pos="8296"/>
      </w:tabs>
      <w:spacing w:after="0"/>
    </w:pPr>
    <w:rPr>
      <w:noProof/>
    </w:rPr>
  </w:style>
  <w:style w:type="paragraph" w:customStyle="1" w:styleId="Default">
    <w:name w:val="Default"/>
    <w:rsid w:val="00682904"/>
    <w:pPr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1">
    <w:name w:val="table of figures"/>
    <w:basedOn w:val="a"/>
    <w:next w:val="a"/>
    <w:uiPriority w:val="99"/>
    <w:unhideWhenUsed/>
    <w:rsid w:val="00527B73"/>
    <w:pPr>
      <w:spacing w:after="0"/>
      <w:ind w:leftChars="200" w:left="200"/>
    </w:pPr>
  </w:style>
  <w:style w:type="table" w:customStyle="1" w:styleId="12">
    <w:name w:val="知道创宇表格1"/>
    <w:basedOn w:val="a1"/>
    <w:uiPriority w:val="99"/>
    <w:rsid w:val="00251433"/>
    <w:rPr>
      <w:rFonts w:ascii="Times New Roman" w:eastAsia="宋体" w:hAnsi="Times New Roman"/>
    </w:rPr>
    <w:tblPr>
      <w:tblInd w:w="0" w:type="dxa"/>
      <w:tblBorders>
        <w:top w:val="single" w:sz="4" w:space="0" w:color="1E7DB0"/>
        <w:left w:val="single" w:sz="4" w:space="0" w:color="1E7DB0"/>
        <w:bottom w:val="single" w:sz="4" w:space="0" w:color="1E7DB0"/>
        <w:right w:val="single" w:sz="4" w:space="0" w:color="1E7DB0"/>
        <w:insideH w:val="single" w:sz="4" w:space="0" w:color="1E7DB0"/>
        <w:insideV w:val="single" w:sz="4" w:space="0" w:color="1E7DB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both"/>
      </w:pPr>
      <w:rPr>
        <w:rFonts w:eastAsia="黑体"/>
        <w:b/>
        <w:sz w:val="21"/>
      </w:rPr>
      <w:tblPr/>
      <w:tcPr>
        <w:shd w:val="clear" w:color="auto" w:fill="75BCE4"/>
      </w:tcPr>
    </w:tblStylePr>
  </w:style>
  <w:style w:type="paragraph" w:customStyle="1" w:styleId="KS1">
    <w:name w:val="KS标题1"/>
    <w:basedOn w:val="1"/>
    <w:next w:val="a"/>
    <w:link w:val="KS1Char"/>
    <w:qFormat/>
    <w:rsid w:val="00251433"/>
    <w:pPr>
      <w:numPr>
        <w:numId w:val="1"/>
      </w:numPr>
      <w:ind w:left="0" w:firstLine="0"/>
    </w:pPr>
  </w:style>
  <w:style w:type="paragraph" w:customStyle="1" w:styleId="KS2">
    <w:name w:val="KS标题2"/>
    <w:basedOn w:val="2"/>
    <w:next w:val="a"/>
    <w:link w:val="KS2Char"/>
    <w:qFormat/>
    <w:rsid w:val="00251433"/>
    <w:pPr>
      <w:numPr>
        <w:ilvl w:val="1"/>
        <w:numId w:val="1"/>
      </w:numPr>
      <w:ind w:left="0" w:firstLine="0"/>
    </w:pPr>
  </w:style>
  <w:style w:type="character" w:customStyle="1" w:styleId="KS1Char">
    <w:name w:val="KS标题1 Char"/>
    <w:basedOn w:val="10"/>
    <w:link w:val="KS1"/>
    <w:rsid w:val="00251433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KS3">
    <w:name w:val="KS标题3"/>
    <w:basedOn w:val="3"/>
    <w:next w:val="a"/>
    <w:link w:val="KS3Char"/>
    <w:qFormat/>
    <w:rsid w:val="00251433"/>
    <w:pPr>
      <w:numPr>
        <w:ilvl w:val="2"/>
        <w:numId w:val="1"/>
      </w:numPr>
      <w:ind w:left="0" w:firstLine="0"/>
    </w:pPr>
  </w:style>
  <w:style w:type="character" w:customStyle="1" w:styleId="KS2Char">
    <w:name w:val="KS标题2 Char"/>
    <w:basedOn w:val="20"/>
    <w:link w:val="KS2"/>
    <w:rsid w:val="00251433"/>
    <w:rPr>
      <w:rFonts w:ascii="Times New Roman" w:eastAsia="黑体" w:hAnsi="Times New Roman" w:cstheme="majorBidi"/>
      <w:b/>
      <w:bCs/>
      <w:sz w:val="32"/>
      <w:szCs w:val="32"/>
    </w:rPr>
  </w:style>
  <w:style w:type="paragraph" w:customStyle="1" w:styleId="KS4">
    <w:name w:val="KS标题4"/>
    <w:basedOn w:val="4"/>
    <w:next w:val="a"/>
    <w:link w:val="KS4Char"/>
    <w:qFormat/>
    <w:rsid w:val="00251433"/>
    <w:pPr>
      <w:numPr>
        <w:ilvl w:val="3"/>
        <w:numId w:val="1"/>
      </w:numPr>
      <w:ind w:left="0" w:firstLine="0"/>
    </w:pPr>
  </w:style>
  <w:style w:type="character" w:customStyle="1" w:styleId="KS3Char">
    <w:name w:val="KS标题3 Char"/>
    <w:basedOn w:val="30"/>
    <w:link w:val="KS3"/>
    <w:rsid w:val="00251433"/>
    <w:rPr>
      <w:rFonts w:ascii="Times New Roman" w:eastAsia="黑体" w:hAnsi="Times New Roman"/>
      <w:b/>
      <w:bCs/>
      <w:sz w:val="30"/>
      <w:szCs w:val="32"/>
    </w:rPr>
  </w:style>
  <w:style w:type="paragraph" w:customStyle="1" w:styleId="KS5">
    <w:name w:val="KS附录"/>
    <w:basedOn w:val="1"/>
    <w:link w:val="KSChar1"/>
    <w:qFormat/>
    <w:rsid w:val="00DD27AC"/>
  </w:style>
  <w:style w:type="character" w:customStyle="1" w:styleId="KS4Char">
    <w:name w:val="KS标题4 Char"/>
    <w:basedOn w:val="40"/>
    <w:link w:val="KS4"/>
    <w:rsid w:val="00251433"/>
    <w:rPr>
      <w:rFonts w:ascii="Times New Roman" w:eastAsia="黑体" w:hAnsi="Times New Roman" w:cstheme="majorBidi"/>
      <w:b/>
      <w:bCs/>
      <w:sz w:val="28"/>
      <w:szCs w:val="28"/>
    </w:rPr>
  </w:style>
  <w:style w:type="character" w:styleId="af2">
    <w:name w:val="Strong"/>
    <w:basedOn w:val="a0"/>
    <w:uiPriority w:val="22"/>
    <w:qFormat/>
    <w:rsid w:val="00DD27AC"/>
    <w:rPr>
      <w:rFonts w:ascii="Times New Roman" w:eastAsia="宋体" w:hAnsi="Times New Roman"/>
      <w:b/>
      <w:bCs/>
      <w:i w:val="0"/>
      <w:sz w:val="24"/>
    </w:rPr>
  </w:style>
  <w:style w:type="character" w:customStyle="1" w:styleId="KSChar1">
    <w:name w:val="KS附录 Char"/>
    <w:basedOn w:val="10"/>
    <w:link w:val="KS5"/>
    <w:rsid w:val="00DD27AC"/>
    <w:rPr>
      <w:rFonts w:ascii="Times New Roman" w:eastAsia="黑体" w:hAnsi="Times New Roman"/>
      <w:b/>
      <w:bCs/>
      <w:kern w:val="44"/>
      <w:sz w:val="36"/>
      <w:szCs w:val="44"/>
    </w:rPr>
  </w:style>
  <w:style w:type="character" w:styleId="af3">
    <w:name w:val="Intense Emphasis"/>
    <w:basedOn w:val="a0"/>
    <w:uiPriority w:val="21"/>
    <w:qFormat/>
    <w:rsid w:val="000C45BC"/>
    <w:rPr>
      <w:rFonts w:ascii="Times New Roman" w:eastAsia="宋体" w:hAnsi="Times New Roman"/>
      <w:b/>
      <w:bCs/>
      <w:i/>
      <w:iCs/>
      <w:color w:val="1E7DB0"/>
      <w:sz w:val="24"/>
    </w:rPr>
  </w:style>
  <w:style w:type="character" w:styleId="af4">
    <w:name w:val="Emphasis"/>
    <w:basedOn w:val="a0"/>
    <w:uiPriority w:val="20"/>
    <w:qFormat/>
    <w:rsid w:val="00145329"/>
    <w:rPr>
      <w:i/>
      <w:iCs/>
    </w:rPr>
  </w:style>
  <w:style w:type="paragraph" w:customStyle="1" w:styleId="af5">
    <w:name w:val="正文（知道创宇）"/>
    <w:rsid w:val="00717424"/>
    <w:pPr>
      <w:spacing w:after="120" w:line="300" w:lineRule="auto"/>
    </w:pPr>
    <w:rPr>
      <w:rFonts w:ascii="Arial" w:eastAsia="宋体" w:hAnsi="Arial" w:cs="Times New Roman"/>
      <w:kern w:val="0"/>
      <w:szCs w:val="21"/>
    </w:rPr>
  </w:style>
  <w:style w:type="paragraph" w:styleId="TOC">
    <w:name w:val="TOC Heading"/>
    <w:basedOn w:val="1"/>
    <w:next w:val="a"/>
    <w:uiPriority w:val="39"/>
    <w:unhideWhenUsed/>
    <w:rsid w:val="00717424"/>
    <w:pPr>
      <w:widowControl/>
      <w:pBdr>
        <w:bottom w:val="none" w:sz="0" w:space="0" w:color="auto"/>
      </w:pBdr>
      <w:spacing w:before="480"/>
      <w:jc w:val="left"/>
      <w:outlineLvl w:val="9"/>
    </w:pPr>
    <w:rPr>
      <w:rFonts w:ascii="Cambria" w:eastAsia="宋体" w:hAnsi="Cambria"/>
      <w:b w:val="0"/>
      <w:color w:val="365F91"/>
      <w:kern w:val="0"/>
      <w:sz w:val="28"/>
      <w:szCs w:val="28"/>
      <w:lang w:val="x-none"/>
    </w:rPr>
  </w:style>
  <w:style w:type="table" w:styleId="1-1">
    <w:name w:val="Medium Shading 1 Accent 1"/>
    <w:basedOn w:val="a1"/>
    <w:uiPriority w:val="63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DD43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0r\AppData\Roaming\Microsoft\Templates\&#30693;&#36947;&#21019;&#23431;&#25991;&#26723;&#35268;&#33539;&#27169;&#26495;V1.2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83785-DB14-4440-8DEF-A3745358C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\Users\ze0r\AppData\Roaming\Microsoft\Templates\知道创宇文档规范模板V1.2.dotm</Template>
  <TotalTime>231</TotalTime>
  <Pages>4</Pages>
  <Words>181</Words>
  <Characters>1036</Characters>
  <Application>Microsoft Macintosh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ze0r</dc:creator>
  <cp:lastModifiedBy>健 马</cp:lastModifiedBy>
  <cp:revision>164</cp:revision>
  <cp:lastPrinted>2012-02-07T07:55:00Z</cp:lastPrinted>
  <dcterms:created xsi:type="dcterms:W3CDTF">2012-02-07T06:58:00Z</dcterms:created>
  <dcterms:modified xsi:type="dcterms:W3CDTF">2014-12-31T08:37:00Z</dcterms:modified>
</cp:coreProperties>
</file>